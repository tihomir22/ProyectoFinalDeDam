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noProof/>
          <w:lang w:val="es-ES"/>
        </w:rPr>
        <w:id w:val="-1975434350"/>
        <w:docPartObj>
          <w:docPartGallery w:val="Cover Pages"/>
          <w:docPartUnique/>
        </w:docPartObj>
      </w:sdtPr>
      <w:sdtEndPr/>
      <w:sdtContent>
        <w:p w:rsidR="00E80220" w:rsidRPr="00D5672C" w:rsidRDefault="00794A85">
          <w:pPr>
            <w:rPr>
              <w:noProof/>
              <w:lang w:val="es-ES"/>
            </w:rPr>
          </w:pPr>
          <w:r w:rsidRPr="00D5672C">
            <w:rPr>
              <w:b/>
              <w:bCs/>
              <w:noProof/>
              <w:lang w:val="nb-NO" w:eastAsia="nb-NO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458470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348177" cy="6687879"/>
                    <wp:effectExtent l="0" t="0" r="3810" b="0"/>
                    <wp:wrapNone/>
                    <wp:docPr id="14" name="Cuadro de texto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8177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</w:rPr>
                                  <w:alias w:val="Título"/>
                                  <w:tag w:val=""/>
                                  <w:id w:val="2115015981"/>
                                  <w:placeholder>
                                    <w:docPart w:val="D2B50B4803A24609A3B2686DC215EFA2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80220" w:rsidRPr="00304E4E" w:rsidRDefault="00304E4E">
                                    <w:pPr>
                                      <w:pStyle w:val="Ttulo"/>
                                      <w:rPr>
                                        <w:noProof/>
                                      </w:rPr>
                                    </w:pPr>
                                    <w:r w:rsidRPr="00304E4E">
                                      <w:rPr>
                                        <w:noProof/>
                                      </w:rPr>
                                      <w:t>Final project DAM-1</w:t>
                                    </w:r>
                                  </w:p>
                                </w:sdtContent>
                              </w:sdt>
                              <w:p w:rsidR="005060E6" w:rsidRPr="00304E4E" w:rsidRDefault="00304E4E" w:rsidP="005060E6">
                                <w:pPr>
                                  <w:pStyle w:val="Subttulo"/>
                                  <w:ind w:left="144" w:right="720"/>
                                  <w:rPr>
                                    <w:lang w:val="es-ES"/>
                                  </w:rPr>
                                </w:pPr>
                                <w:r w:rsidRPr="00304E4E">
                                  <w:rPr>
                                    <w:noProof/>
                                    <w:lang w:val="es-ES"/>
                                  </w:rPr>
                                  <w:t>Java</w:t>
                                </w:r>
                                <w:r w:rsidR="005060E6" w:rsidRPr="00304E4E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auto"/>
                                      <w:lang w:val="es-ES"/>
                                    </w:rPr>
                                    <w:alias w:val="Fecha"/>
                                    <w:tag w:val="Fecha"/>
                                    <w:id w:val="1417830956"/>
                                    <w:placeholder>
                                      <w:docPart w:val="14E45669973343408DE4EE29F5300F2A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1-0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Pr="00304E4E">
                                      <w:rPr>
                                        <w:color w:val="auto"/>
                                        <w:lang w:val="es-ES"/>
                                      </w:rPr>
                                      <w:t>2018</w:t>
                                    </w:r>
                                  </w:sdtContent>
                                </w:sdt>
                              </w:p>
                              <w:p w:rsidR="00E80220" w:rsidRPr="00D5672C" w:rsidRDefault="003E135D" w:rsidP="005060E6">
                                <w:pPr>
                                  <w:pStyle w:val="Descripcinbreve"/>
                                  <w:spacing w:after="600"/>
                                  <w:rPr>
                                    <w:noProof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es-ES"/>
                                    </w:rPr>
                                    <w:alias w:val="Cita o descripción breve"/>
                                    <w:tag w:val="Cita o descripción breve"/>
                                    <w:id w:val="-247963122"/>
                                    <w:placeholder>
                                      <w:docPart w:val="1FD321C9E72C4B2EA3A856F9B72E522D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4E4E">
                                      <w:rPr>
                                        <w:noProof/>
                                        <w:lang w:val="es-ES"/>
                                      </w:rPr>
                                      <w:t>Miembros:                                                                                Tihomir Stoychev,Marcos Torres,Herve Alliaume,</w:t>
                                    </w:r>
                                    <w:r w:rsidR="0041674D">
                                      <w:rPr>
                                        <w:noProof/>
                                        <w:lang w:val="es-ES"/>
                                      </w:rPr>
                                      <w:t xml:space="preserve">Josh Joshué, </w:t>
                                    </w:r>
                                    <w:r w:rsidR="00304E4E">
                                      <w:rPr>
                                        <w:noProof/>
                                        <w:lang w:val="es-ES"/>
                                      </w:rPr>
                                      <w:t>Andreu Furió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" o:spid="_x0000_s1026" type="#_x0000_t202" alt="Report title" style="position:absolute;margin-left:0;margin-top:0;width:421.1pt;height:526.6pt;z-index:-251641856;visibility:visible;mso-wrap-style:square;mso-width-percent:1000;mso-height-percent:750;mso-left-percent:59;mso-wrap-distance-left:9pt;mso-wrap-distance-top:0;mso-wrap-distance-right:9pt;mso-wrap-distance-bottom:0;mso-position-horizontal-relative:page;mso-position-vertical:top;mso-position-vertical-relative:margin;mso-width-percent:100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noProof/>
                            </w:rPr>
                            <w:alias w:val="Título"/>
                            <w:tag w:val=""/>
                            <w:id w:val="2115015981"/>
                            <w:placeholder>
                              <w:docPart w:val="D2B50B4803A24609A3B2686DC215EFA2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80220" w:rsidRPr="00304E4E" w:rsidRDefault="00304E4E">
                              <w:pPr>
                                <w:pStyle w:val="Ttulo"/>
                                <w:rPr>
                                  <w:noProof/>
                                </w:rPr>
                              </w:pPr>
                              <w:r w:rsidRPr="00304E4E">
                                <w:rPr>
                                  <w:noProof/>
                                </w:rPr>
                                <w:t>Final project DAM-1</w:t>
                              </w:r>
                            </w:p>
                          </w:sdtContent>
                        </w:sdt>
                        <w:p w:rsidR="005060E6" w:rsidRPr="00304E4E" w:rsidRDefault="00304E4E" w:rsidP="005060E6">
                          <w:pPr>
                            <w:pStyle w:val="Subttulo"/>
                            <w:ind w:left="144" w:right="720"/>
                            <w:rPr>
                              <w:lang w:val="es-ES"/>
                            </w:rPr>
                          </w:pPr>
                          <w:r w:rsidRPr="00304E4E">
                            <w:rPr>
                              <w:noProof/>
                              <w:lang w:val="es-ES"/>
                            </w:rPr>
                            <w:t>Java</w:t>
                          </w:r>
                          <w:r w:rsidR="005060E6" w:rsidRPr="00304E4E">
                            <w:rPr>
                              <w:lang w:val="es-ES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auto"/>
                                <w:lang w:val="es-ES"/>
                              </w:rPr>
                              <w:alias w:val="Fecha"/>
                              <w:tag w:val="Fecha"/>
                              <w:id w:val="1417830956"/>
                              <w:placeholder>
                                <w:docPart w:val="14E45669973343408DE4EE29F5300F2A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Pr="00304E4E">
                                <w:rPr>
                                  <w:color w:val="auto"/>
                                  <w:lang w:val="es-ES"/>
                                </w:rPr>
                                <w:t>2018</w:t>
                              </w:r>
                            </w:sdtContent>
                          </w:sdt>
                        </w:p>
                        <w:p w:rsidR="00E80220" w:rsidRPr="00D5672C" w:rsidRDefault="003E135D" w:rsidP="005060E6">
                          <w:pPr>
                            <w:pStyle w:val="Descripcinbreve"/>
                            <w:spacing w:after="600"/>
                            <w:rPr>
                              <w:noProof/>
                              <w:lang w:val="es-ES"/>
                            </w:rPr>
                          </w:pPr>
                          <w:sdt>
                            <w:sdtPr>
                              <w:rPr>
                                <w:noProof/>
                                <w:lang w:val="es-ES"/>
                              </w:rPr>
                              <w:alias w:val="Cita o descripción breve"/>
                              <w:tag w:val="Cita o descripción breve"/>
                              <w:id w:val="-247963122"/>
                              <w:placeholder>
                                <w:docPart w:val="1FD321C9E72C4B2EA3A856F9B72E522D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304E4E">
                                <w:rPr>
                                  <w:noProof/>
                                  <w:lang w:val="es-ES"/>
                                </w:rPr>
                                <w:t>Miembros:                                                                                Tihomir Stoychev,Marcos Torres,Herve Alliaume,</w:t>
                              </w:r>
                              <w:r w:rsidR="0041674D">
                                <w:rPr>
                                  <w:noProof/>
                                  <w:lang w:val="es-ES"/>
                                </w:rPr>
                                <w:t xml:space="preserve">Josh Joshué, </w:t>
                              </w:r>
                              <w:r w:rsidR="00304E4E">
                                <w:rPr>
                                  <w:noProof/>
                                  <w:lang w:val="es-ES"/>
                                </w:rPr>
                                <w:t>Andreu Furió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D5672C">
            <w:rPr>
              <w:b/>
              <w:bCs/>
              <w:noProof/>
              <w:lang w:val="nb-NO" w:eastAsia="nb-NO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Cuadro de texto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0220" w:rsidRPr="00D5672C" w:rsidRDefault="003E135D">
                                <w:pPr>
                                  <w:pStyle w:val="Organizacin"/>
                                  <w:rPr>
                                    <w:noProof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es-ES"/>
                                    </w:rPr>
                                    <w:alias w:val="Compañía"/>
                                    <w:tag w:val="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1674D">
                                      <w:rPr>
                                        <w:noProof/>
                                        <w:lang w:val="es-ES"/>
                                      </w:rPr>
                                      <w:t>MATH Tienda de informatica y reparaciones.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96"/>
                                  <w:gridCol w:w="3597"/>
                                  <w:gridCol w:w="3597"/>
                                </w:tblGrid>
                                <w:tr w:rsidR="00E80220" w:rsidRPr="0041674D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E80220" w:rsidRPr="00D5672C" w:rsidRDefault="00E80220">
                                      <w:pPr>
                                        <w:rPr>
                                          <w:noProof/>
                                          <w:lang w:val="es-ES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E80220" w:rsidRPr="00D5672C" w:rsidRDefault="00E80220">
                                      <w:pPr>
                                        <w:rPr>
                                          <w:noProof/>
                                          <w:lang w:val="es-ES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E80220" w:rsidRPr="00D5672C" w:rsidRDefault="00E80220">
                                      <w:pPr>
                                        <w:rPr>
                                          <w:noProof/>
                                          <w:lang w:val="es-ES"/>
                                        </w:rPr>
                                      </w:pPr>
                                    </w:p>
                                  </w:tc>
                                </w:tr>
                                <w:tr w:rsidR="00E80220" w:rsidRPr="0041674D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E80220" w:rsidRPr="00D5672C" w:rsidRDefault="00794A85">
                                      <w:pPr>
                                        <w:pStyle w:val="Piedepgina"/>
                                        <w:rPr>
                                          <w:noProof/>
                                          <w:lang w:val="es-ES"/>
                                        </w:rPr>
                                      </w:pPr>
                                      <w:r w:rsidRPr="00D5672C">
                                        <w:rPr>
                                          <w:b/>
                                          <w:bCs/>
                                          <w:noProof/>
                                          <w:lang w:val="es-ES"/>
                                        </w:rPr>
                                        <w:t>Tel.</w:t>
                                      </w:r>
                                      <w:r w:rsidRPr="00D5672C">
                                        <w:rPr>
                                          <w:noProof/>
                                          <w:lang w:val="es-ES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noProof/>
                                            <w:lang w:val="es-ES"/>
                                          </w:rPr>
                                          <w:alias w:val="Teléfono"/>
                                          <w:tag w:val=""/>
                                          <w:id w:val="130763847"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304E4E">
                                            <w:rPr>
                                              <w:noProof/>
                                              <w:lang w:val="es-ES"/>
                                            </w:rPr>
                                            <w:t>603680594</w:t>
                                          </w:r>
                                        </w:sdtContent>
                                      </w:sdt>
                                    </w:p>
                                    <w:p w:rsidR="00E80220" w:rsidRPr="00D5672C" w:rsidRDefault="00794A85">
                                      <w:pPr>
                                        <w:pStyle w:val="Piedepgina"/>
                                        <w:rPr>
                                          <w:noProof/>
                                          <w:lang w:val="es-ES"/>
                                        </w:rPr>
                                      </w:pPr>
                                      <w:r w:rsidRPr="00D5672C">
                                        <w:rPr>
                                          <w:b/>
                                          <w:bCs/>
                                          <w:noProof/>
                                          <w:lang w:val="es-ES"/>
                                        </w:rPr>
                                        <w:t>Fax</w:t>
                                      </w:r>
                                      <w:r w:rsidRPr="00D5672C">
                                        <w:rPr>
                                          <w:noProof/>
                                          <w:lang w:val="es-ES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noProof/>
                                            <w:lang w:val="es-ES"/>
                                          </w:rPr>
                                          <w:alias w:val="Fax"/>
                                          <w:tag w:val=""/>
                                          <w:id w:val="-2015451963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304E4E">
                                            <w:rPr>
                                              <w:noProof/>
                                              <w:lang w:val="es-ES"/>
                                            </w:rPr>
                                            <w:t>603680595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sdt>
                                    <w:sdtPr>
                                      <w:rPr>
                                        <w:noProof/>
                                        <w:lang w:val="es-ES"/>
                                      </w:rPr>
                                      <w:alias w:val="Dirección"/>
                                      <w:tag w:val=""/>
                                      <w:id w:val="-197652353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67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:rsidR="00E80220" w:rsidRPr="00D5672C" w:rsidRDefault="00304E4E">
                                          <w:pPr>
                                            <w:pStyle w:val="Piedepgina"/>
                                            <w:rPr>
                                              <w:noProof/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lang w:val="es-ES"/>
                                            </w:rPr>
                                            <w:t>C. Mestre Serrano 4 3 9</w:t>
                                          </w:r>
                                          <w:r>
                                            <w:rPr>
                                              <w:noProof/>
                                              <w:lang w:val="es-ES"/>
                                            </w:rPr>
                                            <w:br/>
                                            <w:t>Alcudia de Crespins 46690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sdt>
                                      <w:sdtPr>
                                        <w:rPr>
                                          <w:noProof/>
                                          <w:lang w:val="es-ES"/>
                                        </w:rPr>
                                        <w:alias w:val="Sitio web"/>
                                        <w:tag w:val=""/>
                                        <w:id w:val="-2109264395"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E80220" w:rsidRPr="00D5672C" w:rsidRDefault="00304E4E">
                                          <w:pPr>
                                            <w:pStyle w:val="Piedepgina"/>
                                            <w:rPr>
                                              <w:noProof/>
                                              <w:lang w:val="es-ES"/>
                                            </w:rPr>
                                          </w:pPr>
                                          <w:r w:rsidRPr="00304E4E">
                                            <w:rPr>
                                              <w:noProof/>
                                              <w:lang w:val="es-ES"/>
                                            </w:rPr>
                                            <w:t>http://ieslluissimarro.org/</w:t>
                                          </w:r>
                                        </w:p>
                                      </w:sdtContent>
                                    </w:sdt>
                                    <w:p w:rsidR="00E80220" w:rsidRPr="00D5672C" w:rsidRDefault="00304E4E">
                                      <w:pPr>
                                        <w:pStyle w:val="Piedepgina"/>
                                        <w:rPr>
                                          <w:noProof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lang w:val="es-ES"/>
                                        </w:rPr>
                                        <w:t>tihomir_alcudia3@hotmail.com</w:t>
                                      </w:r>
                                    </w:p>
                                  </w:tc>
                                </w:tr>
                                <w:tr w:rsidR="00E80220" w:rsidRPr="0041674D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E80220" w:rsidRPr="00D5672C" w:rsidRDefault="00E80220">
                                      <w:pPr>
                                        <w:pStyle w:val="Piedepgina"/>
                                        <w:rPr>
                                          <w:noProof/>
                                          <w:lang w:val="es-ES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E80220" w:rsidRPr="00D5672C" w:rsidRDefault="00E80220">
                                      <w:pPr>
                                        <w:pStyle w:val="Piedepgina"/>
                                        <w:rPr>
                                          <w:noProof/>
                                          <w:lang w:val="es-ES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E80220" w:rsidRPr="00D5672C" w:rsidRDefault="00E80220">
                                      <w:pPr>
                                        <w:pStyle w:val="Piedepgina"/>
                                        <w:rPr>
                                          <w:noProof/>
                                          <w:lang w:val="es-ES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E80220" w:rsidRPr="00D5672C" w:rsidRDefault="00E80220">
                                <w:pPr>
                                  <w:pStyle w:val="Sinespaciado"/>
                                  <w:rPr>
                                    <w:noProof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uadro de texto 15" o:spid="_x0000_s1027" type="#_x0000_t202" alt="contact info" style="position:absolute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" o:allowoverlap="f" filled="f" stroked="f" strokeweight=".5pt">
                    <v:textbox inset="0,0,0,0">
                      <w:txbxContent>
                        <w:p w:rsidR="00E80220" w:rsidRPr="00D5672C" w:rsidRDefault="003E135D">
                          <w:pPr>
                            <w:pStyle w:val="Organizacin"/>
                            <w:rPr>
                              <w:noProof/>
                              <w:lang w:val="es-ES"/>
                            </w:rPr>
                          </w:pPr>
                          <w:sdt>
                            <w:sdtPr>
                              <w:rPr>
                                <w:noProof/>
                                <w:lang w:val="es-ES"/>
                              </w:rPr>
                              <w:alias w:val="Compañía"/>
                              <w:tag w:val="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1674D">
                                <w:rPr>
                                  <w:noProof/>
                                  <w:lang w:val="es-ES"/>
                                </w:rPr>
                                <w:t>MATH Tienda de informatica y reparaciones.</w:t>
                              </w:r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96"/>
                            <w:gridCol w:w="3597"/>
                            <w:gridCol w:w="3597"/>
                          </w:tblGrid>
                          <w:tr w:rsidR="00E80220" w:rsidRPr="0041674D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E80220" w:rsidRPr="00D5672C" w:rsidRDefault="00E80220">
                                <w:pPr>
                                  <w:rPr>
                                    <w:noProof/>
                                    <w:lang w:val="es-E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E80220" w:rsidRPr="00D5672C" w:rsidRDefault="00E80220">
                                <w:pPr>
                                  <w:rPr>
                                    <w:noProof/>
                                    <w:lang w:val="es-E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E80220" w:rsidRPr="00D5672C" w:rsidRDefault="00E80220">
                                <w:pPr>
                                  <w:rPr>
                                    <w:noProof/>
                                    <w:lang w:val="es-ES"/>
                                  </w:rPr>
                                </w:pPr>
                              </w:p>
                            </w:tc>
                          </w:tr>
                          <w:tr w:rsidR="00E80220" w:rsidRPr="0041674D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E80220" w:rsidRPr="00D5672C" w:rsidRDefault="00794A85">
                                <w:pPr>
                                  <w:pStyle w:val="Piedepgina"/>
                                  <w:rPr>
                                    <w:noProof/>
                                    <w:lang w:val="es-ES"/>
                                  </w:rPr>
                                </w:pPr>
                                <w:r w:rsidRPr="00D5672C">
                                  <w:rPr>
                                    <w:b/>
                                    <w:bCs/>
                                    <w:noProof/>
                                    <w:lang w:val="es-ES"/>
                                  </w:rPr>
                                  <w:t>Tel.</w:t>
                                </w:r>
                                <w:r w:rsidRPr="00D5672C">
                                  <w:rPr>
                                    <w:noProof/>
                                    <w:lang w:val="es-ES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noProof/>
                                      <w:lang w:val="es-ES"/>
                                    </w:rPr>
                                    <w:alias w:val="Teléfono"/>
                                    <w:tag w:val=""/>
                                    <w:id w:val="130763847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4E4E">
                                      <w:rPr>
                                        <w:noProof/>
                                        <w:lang w:val="es-ES"/>
                                      </w:rPr>
                                      <w:t>603680594</w:t>
                                    </w:r>
                                  </w:sdtContent>
                                </w:sdt>
                              </w:p>
                              <w:p w:rsidR="00E80220" w:rsidRPr="00D5672C" w:rsidRDefault="00794A85">
                                <w:pPr>
                                  <w:pStyle w:val="Piedepgina"/>
                                  <w:rPr>
                                    <w:noProof/>
                                    <w:lang w:val="es-ES"/>
                                  </w:rPr>
                                </w:pPr>
                                <w:r w:rsidRPr="00D5672C">
                                  <w:rPr>
                                    <w:b/>
                                    <w:bCs/>
                                    <w:noProof/>
                                    <w:lang w:val="es-ES"/>
                                  </w:rPr>
                                  <w:t>Fax</w:t>
                                </w:r>
                                <w:r w:rsidRPr="00D5672C">
                                  <w:rPr>
                                    <w:noProof/>
                                    <w:lang w:val="es-ES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noProof/>
                                      <w:lang w:val="es-ES"/>
                                    </w:rPr>
                                    <w:alias w:val="Fax"/>
                                    <w:tag w:val=""/>
                                    <w:id w:val="-2015451963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4E4E">
                                      <w:rPr>
                                        <w:noProof/>
                                        <w:lang w:val="es-ES"/>
                                      </w:rPr>
                                      <w:t>603680595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noProof/>
                                  <w:lang w:val="es-ES"/>
                                </w:rPr>
                                <w:alias w:val="Dirección"/>
                                <w:tag w:val=""/>
                                <w:id w:val="-197652353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667" w:type="pct"/>
                                    <w:tcMar>
                                      <w:bottom w:w="144" w:type="dxa"/>
                                    </w:tcMar>
                                  </w:tcPr>
                                  <w:p w:rsidR="00E80220" w:rsidRPr="00D5672C" w:rsidRDefault="00304E4E">
                                    <w:pPr>
                                      <w:pStyle w:val="Piedepgina"/>
                                      <w:rPr>
                                        <w:noProof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es-ES"/>
                                      </w:rPr>
                                      <w:t>C. Mestre Serrano 4 3 9</w:t>
                                    </w:r>
                                    <w:r>
                                      <w:rPr>
                                        <w:noProof/>
                                        <w:lang w:val="es-ES"/>
                                      </w:rPr>
                                      <w:br/>
                                      <w:t>Alcudia de Crespins 46690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sdt>
                                <w:sdtPr>
                                  <w:rPr>
                                    <w:noProof/>
                                    <w:lang w:val="es-ES"/>
                                  </w:rPr>
                                  <w:alias w:val="Sitio web"/>
                                  <w:tag w:val=""/>
                                  <w:id w:val="-2109264395"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80220" w:rsidRPr="00D5672C" w:rsidRDefault="00304E4E">
                                    <w:pPr>
                                      <w:pStyle w:val="Piedepgina"/>
                                      <w:rPr>
                                        <w:noProof/>
                                        <w:lang w:val="es-ES"/>
                                      </w:rPr>
                                    </w:pPr>
                                    <w:r w:rsidRPr="00304E4E">
                                      <w:rPr>
                                        <w:noProof/>
                                        <w:lang w:val="es-ES"/>
                                      </w:rPr>
                                      <w:t>http://ieslluissimarro.org/</w:t>
                                    </w:r>
                                  </w:p>
                                </w:sdtContent>
                              </w:sdt>
                              <w:p w:rsidR="00E80220" w:rsidRPr="00D5672C" w:rsidRDefault="00304E4E">
                                <w:pPr>
                                  <w:pStyle w:val="Piedepgina"/>
                                  <w:rPr>
                                    <w:noProof/>
                                    <w:lang w:val="es-ES"/>
                                  </w:rPr>
                                </w:pPr>
                                <w:r>
                                  <w:rPr>
                                    <w:noProof/>
                                    <w:lang w:val="es-ES"/>
                                  </w:rPr>
                                  <w:t>tihomir_alcudia3@hotmail.com</w:t>
                                </w:r>
                              </w:p>
                            </w:tc>
                          </w:tr>
                          <w:tr w:rsidR="00E80220" w:rsidRPr="0041674D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E80220" w:rsidRPr="00D5672C" w:rsidRDefault="00E80220">
                                <w:pPr>
                                  <w:pStyle w:val="Piedepgina"/>
                                  <w:rPr>
                                    <w:noProof/>
                                    <w:lang w:val="es-E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E80220" w:rsidRPr="00D5672C" w:rsidRDefault="00E80220">
                                <w:pPr>
                                  <w:pStyle w:val="Piedepgina"/>
                                  <w:rPr>
                                    <w:noProof/>
                                    <w:lang w:val="es-E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E80220" w:rsidRPr="00D5672C" w:rsidRDefault="00E80220">
                                <w:pPr>
                                  <w:pStyle w:val="Piedepgina"/>
                                  <w:rPr>
                                    <w:noProof/>
                                    <w:lang w:val="es-ES"/>
                                  </w:rPr>
                                </w:pPr>
                              </w:p>
                            </w:tc>
                          </w:tr>
                        </w:tbl>
                        <w:p w:rsidR="00E80220" w:rsidRPr="00D5672C" w:rsidRDefault="00E80220">
                          <w:pPr>
                            <w:pStyle w:val="Sinespaciado"/>
                            <w:rPr>
                              <w:noProof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E80220" w:rsidRPr="00D5672C" w:rsidRDefault="00794A85">
          <w:pPr>
            <w:rPr>
              <w:b/>
              <w:bCs/>
              <w:noProof/>
              <w:lang w:val="es-ES"/>
            </w:rPr>
          </w:pPr>
          <w:r w:rsidRPr="00D5672C">
            <w:rPr>
              <w:noProof/>
              <w:lang w:val="es-E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noProof/>
          <w:color w:val="404040" w:themeColor="text1" w:themeTint="BF"/>
          <w:kern w:val="0"/>
          <w:sz w:val="20"/>
          <w:lang w:val="es-ES"/>
        </w:rPr>
        <w:id w:val="1866023298"/>
        <w:docPartObj>
          <w:docPartGallery w:val="Table of Contents"/>
          <w:docPartUnique/>
        </w:docPartObj>
      </w:sdtPr>
      <w:sdtEndPr/>
      <w:sdtContent>
        <w:p w:rsidR="00E80220" w:rsidRPr="00D5672C" w:rsidRDefault="00794A85">
          <w:pPr>
            <w:pStyle w:val="TtuloTDC"/>
            <w:rPr>
              <w:noProof/>
              <w:lang w:val="es-ES"/>
            </w:rPr>
          </w:pPr>
          <w:r w:rsidRPr="00D5672C">
            <w:rPr>
              <w:noProof/>
              <w:lang w:val="es-ES"/>
            </w:rPr>
            <w:t>Contenido</w:t>
          </w:r>
        </w:p>
        <w:p w:rsidR="00D5672C" w:rsidRDefault="00794A85">
          <w:pPr>
            <w:pStyle w:val="TDC1"/>
            <w:rPr>
              <w:rFonts w:eastAsiaTheme="minorEastAsia"/>
              <w:color w:val="auto"/>
              <w:kern w:val="2"/>
              <w:sz w:val="22"/>
              <w:szCs w:val="22"/>
              <w14:ligatures w14:val="standard"/>
            </w:rPr>
          </w:pPr>
          <w:r w:rsidRPr="00D5672C">
            <w:rPr>
              <w:color w:val="7F7F7F" w:themeColor="text1" w:themeTint="80"/>
              <w:sz w:val="22"/>
              <w:lang w:val="es-ES"/>
            </w:rPr>
            <w:fldChar w:fldCharType="begin"/>
          </w:r>
          <w:r w:rsidRPr="00D5672C">
            <w:rPr>
              <w:lang w:val="es-ES"/>
            </w:rPr>
            <w:instrText>TOC \o "1-1" \h \z \u</w:instrText>
          </w:r>
          <w:r w:rsidRPr="00D5672C">
            <w:rPr>
              <w:color w:val="7F7F7F" w:themeColor="text1" w:themeTint="80"/>
              <w:sz w:val="22"/>
              <w:lang w:val="es-ES"/>
            </w:rPr>
            <w:fldChar w:fldCharType="separate"/>
          </w:r>
          <w:hyperlink w:anchor="_Toc329186826" w:history="1">
            <w:r w:rsidR="00304E4E">
              <w:rPr>
                <w:rStyle w:val="Hipervnculo"/>
                <w:lang w:val="es-ES"/>
              </w:rPr>
              <w:t>Introduccion</w:t>
            </w:r>
            <w:r w:rsidR="00D5672C">
              <w:rPr>
                <w:webHidden/>
              </w:rPr>
              <w:tab/>
            </w:r>
            <w:r w:rsidR="00304E4E">
              <w:rPr>
                <w:webHidden/>
              </w:rPr>
              <w:t>3</w:t>
            </w:r>
          </w:hyperlink>
        </w:p>
        <w:p w:rsidR="00D5672C" w:rsidRDefault="003E135D">
          <w:pPr>
            <w:pStyle w:val="TDC1"/>
            <w:rPr>
              <w:rFonts w:eastAsiaTheme="minorEastAsia"/>
              <w:color w:val="auto"/>
              <w:kern w:val="2"/>
              <w:sz w:val="22"/>
              <w:szCs w:val="22"/>
              <w14:ligatures w14:val="standard"/>
            </w:rPr>
          </w:pPr>
          <w:hyperlink w:anchor="_Toc329186827" w:history="1">
            <w:r w:rsidR="00304E4E">
              <w:rPr>
                <w:rStyle w:val="Hipervnculo"/>
                <w:lang w:val="es-ES"/>
              </w:rPr>
              <w:t>JAVA</w:t>
            </w:r>
            <w:r w:rsidR="00D5672C">
              <w:rPr>
                <w:webHidden/>
              </w:rPr>
              <w:tab/>
            </w:r>
            <w:r w:rsidR="00304E4E">
              <w:rPr>
                <w:webHidden/>
              </w:rPr>
              <w:t>4</w:t>
            </w:r>
          </w:hyperlink>
        </w:p>
        <w:p w:rsidR="00D5672C" w:rsidRDefault="003E135D">
          <w:pPr>
            <w:pStyle w:val="TDC1"/>
            <w:rPr>
              <w:rFonts w:eastAsiaTheme="minorEastAsia"/>
              <w:color w:val="auto"/>
              <w:kern w:val="2"/>
              <w:sz w:val="22"/>
              <w:szCs w:val="22"/>
              <w14:ligatures w14:val="standard"/>
            </w:rPr>
          </w:pPr>
          <w:hyperlink w:anchor="_Toc329186828" w:history="1">
            <w:r w:rsidR="00304E4E">
              <w:rPr>
                <w:rStyle w:val="Hipervnculo"/>
                <w:lang w:val="es-ES"/>
              </w:rPr>
              <w:t>UML</w:t>
            </w:r>
            <w:r w:rsidR="00D5672C">
              <w:rPr>
                <w:webHidden/>
              </w:rPr>
              <w:tab/>
            </w:r>
            <w:r w:rsidR="00304E4E">
              <w:rPr>
                <w:webHidden/>
              </w:rPr>
              <w:t>5</w:t>
            </w:r>
          </w:hyperlink>
        </w:p>
        <w:p w:rsidR="00D5672C" w:rsidRDefault="003E135D">
          <w:pPr>
            <w:pStyle w:val="TDC1"/>
            <w:rPr>
              <w:rFonts w:eastAsiaTheme="minorEastAsia"/>
              <w:color w:val="auto"/>
              <w:kern w:val="2"/>
              <w:sz w:val="22"/>
              <w:szCs w:val="22"/>
              <w14:ligatures w14:val="standard"/>
            </w:rPr>
          </w:pPr>
          <w:hyperlink w:anchor="_Toc329186829" w:history="1">
            <w:r w:rsidR="00304E4E">
              <w:rPr>
                <w:rStyle w:val="Hipervnculo"/>
                <w:lang w:val="es-ES"/>
              </w:rPr>
              <w:t>Registro GITKRAKEN</w:t>
            </w:r>
            <w:r w:rsidR="00D5672C">
              <w:rPr>
                <w:webHidden/>
              </w:rPr>
              <w:tab/>
            </w:r>
            <w:r w:rsidR="00304E4E">
              <w:rPr>
                <w:webHidden/>
              </w:rPr>
              <w:t>6</w:t>
            </w:r>
          </w:hyperlink>
        </w:p>
        <w:p w:rsidR="00D5672C" w:rsidRDefault="003E135D">
          <w:pPr>
            <w:pStyle w:val="TDC1"/>
            <w:rPr>
              <w:rFonts w:eastAsiaTheme="minorEastAsia"/>
              <w:color w:val="auto"/>
              <w:kern w:val="2"/>
              <w:sz w:val="22"/>
              <w:szCs w:val="22"/>
              <w14:ligatures w14:val="standard"/>
            </w:rPr>
          </w:pPr>
          <w:hyperlink w:anchor="_Toc329186830" w:history="1">
            <w:r w:rsidR="00304E4E">
              <w:rPr>
                <w:rStyle w:val="Hipervnculo"/>
                <w:lang w:val="es-ES"/>
              </w:rPr>
              <w:t>Interfaz Grafica</w:t>
            </w:r>
            <w:r w:rsidR="00D5672C">
              <w:rPr>
                <w:webHidden/>
              </w:rPr>
              <w:tab/>
            </w:r>
            <w:r w:rsidR="00304E4E">
              <w:rPr>
                <w:webHidden/>
              </w:rPr>
              <w:t>7</w:t>
            </w:r>
          </w:hyperlink>
        </w:p>
        <w:p w:rsidR="00D5672C" w:rsidRDefault="003E135D">
          <w:pPr>
            <w:pStyle w:val="TDC1"/>
            <w:rPr>
              <w:rFonts w:eastAsiaTheme="minorEastAsia"/>
              <w:color w:val="auto"/>
              <w:kern w:val="2"/>
              <w:sz w:val="22"/>
              <w:szCs w:val="22"/>
              <w14:ligatures w14:val="standard"/>
            </w:rPr>
          </w:pPr>
          <w:hyperlink w:anchor="_Toc329186831" w:history="1">
            <w:r w:rsidR="00933652">
              <w:rPr>
                <w:rStyle w:val="Hipervnculo"/>
                <w:lang w:val="es-ES"/>
              </w:rPr>
              <w:t>Recursos usados</w:t>
            </w:r>
            <w:r w:rsidR="00D5672C">
              <w:rPr>
                <w:webHidden/>
              </w:rPr>
              <w:tab/>
            </w:r>
            <w:r w:rsidR="00304E4E">
              <w:rPr>
                <w:webHidden/>
              </w:rPr>
              <w:t>8</w:t>
            </w:r>
          </w:hyperlink>
        </w:p>
        <w:p w:rsidR="00D5672C" w:rsidRDefault="003E135D">
          <w:pPr>
            <w:pStyle w:val="TDC1"/>
            <w:rPr>
              <w:rFonts w:eastAsiaTheme="minorEastAsia"/>
              <w:color w:val="auto"/>
              <w:kern w:val="2"/>
              <w:sz w:val="22"/>
              <w:szCs w:val="22"/>
              <w14:ligatures w14:val="standard"/>
            </w:rPr>
          </w:pPr>
          <w:hyperlink w:anchor="_Toc329186832" w:history="1">
            <w:r w:rsidR="00304E4E">
              <w:rPr>
                <w:rStyle w:val="Hipervnculo"/>
                <w:lang w:val="es-ES"/>
              </w:rPr>
              <w:t>Proyecto</w:t>
            </w:r>
            <w:r w:rsidR="00D5672C">
              <w:rPr>
                <w:webHidden/>
              </w:rPr>
              <w:tab/>
            </w:r>
            <w:r w:rsidR="00304E4E">
              <w:rPr>
                <w:webHidden/>
              </w:rPr>
              <w:t>9</w:t>
            </w:r>
          </w:hyperlink>
        </w:p>
        <w:p w:rsidR="00304E4E" w:rsidRDefault="00794A85" w:rsidP="00304E4E">
          <w:pPr>
            <w:pStyle w:val="TDC1"/>
            <w:rPr>
              <w:rFonts w:eastAsiaTheme="minorEastAsia"/>
              <w:color w:val="auto"/>
              <w:kern w:val="2"/>
              <w:sz w:val="22"/>
              <w:szCs w:val="22"/>
              <w14:ligatures w14:val="standard"/>
            </w:rPr>
          </w:pPr>
          <w:r w:rsidRPr="00D5672C">
            <w:rPr>
              <w:lang w:val="es-ES"/>
            </w:rPr>
            <w:fldChar w:fldCharType="end"/>
          </w:r>
          <w:r w:rsidR="00304E4E" w:rsidRPr="00304E4E">
            <w:rPr>
              <w:rStyle w:val="Hipervnculo"/>
              <w:u w:val="none"/>
              <w:lang w:val="es-ES"/>
            </w:rPr>
            <w:t>Conclusiones</w:t>
          </w:r>
          <w:r w:rsidR="00304E4E">
            <w:rPr>
              <w:webHidden/>
            </w:rPr>
            <w:tab/>
            <w:t>10</w:t>
          </w:r>
        </w:p>
        <w:p w:rsidR="00E80220" w:rsidRPr="00D5672C" w:rsidRDefault="003E135D">
          <w:pPr>
            <w:spacing w:before="40" w:after="160" w:line="288" w:lineRule="auto"/>
            <w:rPr>
              <w:b/>
              <w:bCs/>
              <w:noProof/>
              <w:lang w:val="es-ES"/>
            </w:rPr>
          </w:pPr>
        </w:p>
      </w:sdtContent>
    </w:sdt>
    <w:p w:rsidR="00E80220" w:rsidRPr="00D5672C" w:rsidRDefault="00E80220">
      <w:pPr>
        <w:rPr>
          <w:noProof/>
          <w:lang w:val="es-ES"/>
        </w:rPr>
      </w:pPr>
    </w:p>
    <w:p w:rsidR="00E80220" w:rsidRPr="00D5672C" w:rsidRDefault="00E80220">
      <w:pPr>
        <w:rPr>
          <w:noProof/>
          <w:lang w:val="es-ES"/>
        </w:rPr>
        <w:sectPr w:rsidR="00E80220" w:rsidRPr="00D5672C">
          <w:headerReference w:type="default" r:id="rId10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p w:rsidR="00E80220" w:rsidRPr="00D5672C" w:rsidRDefault="00794A85">
      <w:pPr>
        <w:pStyle w:val="Ttulo1"/>
        <w:rPr>
          <w:noProof/>
          <w:lang w:val="es-ES"/>
        </w:rPr>
      </w:pPr>
      <w:bookmarkStart w:id="0" w:name="_Toc329186826"/>
      <w:r w:rsidRPr="00D5672C">
        <w:rPr>
          <w:noProof/>
          <w:lang w:val="nb-NO" w:eastAsia="nb-NO"/>
        </w:rPr>
        <w:lastRenderedPageBreak/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418E5B0C" wp14:editId="0D47A83D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Cuadro de texto 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220" w:rsidRPr="00E420D8" w:rsidRDefault="00E420D8">
                            <w:pPr>
                              <w:pStyle w:val="Cita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Style w:val="CitaCar"/>
                                <w:i/>
                                <w:iCs/>
                                <w:lang w:val="es-ES"/>
                              </w:rPr>
                              <w:t xml:space="preserve">“Todas las librerias usadas en el proyecto serán escritas a final de este documento junto a su pagina web y link de descarga”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418E5B0C" id="Cuadro de texto  5" o:spid="_x0000_s1028" type="#_x0000_t202" alt="Sidebar" style="position:absolute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" filled="f" stroked="f" strokeweight=".5pt">
                <v:textbox inset="3.6pt,0,3.6pt,0">
                  <w:txbxContent>
                    <w:p w:rsidR="00E80220" w:rsidRPr="00E420D8" w:rsidRDefault="00E420D8">
                      <w:pPr>
                        <w:pStyle w:val="Cita"/>
                        <w:rPr>
                          <w:lang w:val="es-ES"/>
                        </w:rPr>
                      </w:pPr>
                      <w:r>
                        <w:rPr>
                          <w:rStyle w:val="CitaCar"/>
                          <w:i/>
                          <w:iCs/>
                          <w:lang w:val="es-ES"/>
                        </w:rPr>
                        <w:t xml:space="preserve">“Todas las librerias usadas en el proyecto serán escritas a final de este documento junto a su pagina web y link de descarga” </w:t>
                      </w: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0"/>
      <w:r w:rsidR="00E420D8">
        <w:rPr>
          <w:noProof/>
          <w:lang w:val="es-ES"/>
        </w:rPr>
        <w:t>Introducción a nuestro proyecto</w:t>
      </w:r>
    </w:p>
    <w:p w:rsidR="00E420D8" w:rsidRPr="00E420D8" w:rsidRDefault="00E420D8" w:rsidP="00E420D8">
      <w:pPr>
        <w:pStyle w:val="Standard"/>
        <w:jc w:val="both"/>
        <w:rPr>
          <w:rFonts w:ascii="Agency FB" w:hAnsi="Agency FB"/>
          <w:sz w:val="32"/>
          <w:szCs w:val="32"/>
          <w:lang w:val="es-ES"/>
        </w:rPr>
      </w:pPr>
      <w:r w:rsidRPr="00E420D8">
        <w:rPr>
          <w:rFonts w:ascii="Agency FB" w:hAnsi="Agency FB"/>
          <w:sz w:val="32"/>
          <w:szCs w:val="32"/>
          <w:lang w:val="es-ES"/>
        </w:rPr>
        <w:t>Este nuevo proyecto tratará sobre la gestion de clientes y pedidos de una tienda de productos</w:t>
      </w:r>
      <w:bookmarkStart w:id="1" w:name="_GoBack"/>
      <w:bookmarkEnd w:id="1"/>
      <w:r w:rsidRPr="00E420D8">
        <w:rPr>
          <w:rFonts w:ascii="Agency FB" w:hAnsi="Agency FB"/>
          <w:sz w:val="32"/>
          <w:szCs w:val="32"/>
          <w:lang w:val="es-ES"/>
        </w:rPr>
        <w:t xml:space="preserve"> informáticos tanto de hardware como de software.</w:t>
      </w:r>
    </w:p>
    <w:p w:rsidR="00E420D8" w:rsidRPr="00E420D8" w:rsidRDefault="00E420D8" w:rsidP="00E420D8">
      <w:pPr>
        <w:pStyle w:val="Standard"/>
        <w:jc w:val="both"/>
        <w:rPr>
          <w:rFonts w:ascii="Agency FB" w:hAnsi="Agency FB"/>
          <w:sz w:val="32"/>
          <w:szCs w:val="32"/>
          <w:lang w:val="es-ES"/>
        </w:rPr>
      </w:pPr>
      <w:r w:rsidRPr="00E420D8">
        <w:rPr>
          <w:rFonts w:ascii="Agency FB" w:hAnsi="Agency FB"/>
          <w:sz w:val="32"/>
          <w:szCs w:val="32"/>
          <w:lang w:val="es-ES"/>
        </w:rPr>
        <w:t>Hecho en MVC (Modelo/Vista/Controlador).</w:t>
      </w:r>
    </w:p>
    <w:p w:rsidR="00E420D8" w:rsidRPr="00E420D8" w:rsidRDefault="00E420D8" w:rsidP="00E420D8">
      <w:pPr>
        <w:pStyle w:val="Standard"/>
        <w:jc w:val="both"/>
        <w:rPr>
          <w:rFonts w:ascii="Agency FB" w:hAnsi="Agency FB"/>
          <w:sz w:val="32"/>
          <w:szCs w:val="32"/>
          <w:lang w:val="es-ES"/>
        </w:rPr>
      </w:pPr>
      <w:r w:rsidRPr="00E420D8">
        <w:rPr>
          <w:rFonts w:ascii="Agency FB" w:hAnsi="Agency FB"/>
          <w:sz w:val="32"/>
          <w:szCs w:val="32"/>
          <w:lang w:val="es-ES"/>
        </w:rPr>
        <w:t>Dispondrá de una interfaz gráfica para navegar por los distintos menús de la tienda dónde podremos registrarnos como empleados introduciendo login y contraseña.</w:t>
      </w:r>
    </w:p>
    <w:p w:rsidR="00E420D8" w:rsidRDefault="00E420D8" w:rsidP="00E420D8">
      <w:pPr>
        <w:pStyle w:val="Standard"/>
        <w:jc w:val="both"/>
        <w:rPr>
          <w:rFonts w:ascii="Agency FB" w:hAnsi="Agency FB"/>
          <w:sz w:val="32"/>
          <w:szCs w:val="32"/>
          <w:lang w:val="es-ES"/>
        </w:rPr>
      </w:pPr>
      <w:r w:rsidRPr="00E420D8">
        <w:rPr>
          <w:rFonts w:ascii="Agency FB" w:hAnsi="Agency FB"/>
          <w:sz w:val="32"/>
          <w:szCs w:val="32"/>
          <w:lang w:val="es-ES"/>
        </w:rPr>
        <w:t>Para los empleados base necesitaremos saber su numero de empleado, nombre, sueldo, su nombre de usuario y su contraseña. Los empleados podrán ser normales o administradores, para estos últimos deberemos guardar tambien sus años de antigüedad para el plus de su sueldo.</w:t>
      </w:r>
    </w:p>
    <w:p w:rsidR="00E420D8" w:rsidRPr="00E420D8" w:rsidRDefault="00E420D8" w:rsidP="00E420D8">
      <w:pPr>
        <w:pStyle w:val="Standard"/>
        <w:jc w:val="both"/>
        <w:rPr>
          <w:rFonts w:ascii="Agency FB" w:hAnsi="Agency FB"/>
          <w:sz w:val="32"/>
          <w:szCs w:val="32"/>
          <w:lang w:val="es-ES"/>
        </w:rPr>
      </w:pPr>
    </w:p>
    <w:p w:rsidR="00E420D8" w:rsidRDefault="00E420D8" w:rsidP="00E420D8">
      <w:pPr>
        <w:pStyle w:val="Standard"/>
        <w:jc w:val="both"/>
        <w:rPr>
          <w:rFonts w:ascii="Agency FB" w:hAnsi="Agency FB"/>
          <w:sz w:val="32"/>
          <w:szCs w:val="32"/>
          <w:lang w:val="es-ES"/>
        </w:rPr>
      </w:pPr>
      <w:r w:rsidRPr="00E420D8">
        <w:rPr>
          <w:rFonts w:ascii="Agency FB" w:hAnsi="Agency FB"/>
          <w:sz w:val="32"/>
          <w:szCs w:val="32"/>
          <w:lang w:val="es-ES"/>
        </w:rPr>
        <w:t>La tienda contendrá diferentes productos donde necesitaremos saber su codigo, el nombre y su precio. A su vez, tendremos diferentes tipos de productos, tales como piezas o Pcs donde necesitaremos saber la cantidad disponible de cada uno y servicios donde habrá que saber el tiempo usado durane el servicio.</w:t>
      </w:r>
    </w:p>
    <w:p w:rsidR="00E420D8" w:rsidRPr="00E420D8" w:rsidRDefault="00E420D8" w:rsidP="00E420D8">
      <w:pPr>
        <w:pStyle w:val="Standard"/>
        <w:jc w:val="both"/>
        <w:rPr>
          <w:rFonts w:ascii="Agency FB" w:hAnsi="Agency FB"/>
          <w:sz w:val="32"/>
          <w:szCs w:val="32"/>
          <w:lang w:val="es-ES"/>
        </w:rPr>
      </w:pPr>
    </w:p>
    <w:p w:rsidR="00E420D8" w:rsidRPr="00E420D8" w:rsidRDefault="00E420D8" w:rsidP="00E420D8">
      <w:pPr>
        <w:pStyle w:val="Standard"/>
        <w:jc w:val="both"/>
        <w:rPr>
          <w:rFonts w:ascii="Agency FB" w:hAnsi="Agency FB"/>
          <w:sz w:val="32"/>
          <w:szCs w:val="32"/>
          <w:lang w:val="es-ES"/>
        </w:rPr>
      </w:pPr>
      <w:r w:rsidRPr="00E420D8">
        <w:rPr>
          <w:rFonts w:ascii="Agency FB" w:hAnsi="Agency FB"/>
          <w:sz w:val="32"/>
          <w:szCs w:val="32"/>
          <w:lang w:val="es-ES"/>
        </w:rPr>
        <w:t>Esta tienda ofrecerá sus servicios a una serie de clientes que registraremos su nombre, su direccion y su dni. A los diferentes clientes se les registrará en una factura cada vez que se les haga una venta. La factura tendrá el importe total del producto y la fecha de expedición. En cuanto a los productos, serán impresos en las facturas a través de lineas de factura. Estas lineas contendrán los datos de importe, la cantidad de producto y el codigo de la Linea.</w:t>
      </w:r>
    </w:p>
    <w:p w:rsidR="00E420D8" w:rsidRPr="00E420D8" w:rsidRDefault="00E420D8" w:rsidP="00E420D8">
      <w:pPr>
        <w:pStyle w:val="Standard"/>
        <w:jc w:val="both"/>
        <w:rPr>
          <w:rFonts w:ascii="Agency FB" w:hAnsi="Agency FB"/>
          <w:sz w:val="32"/>
          <w:szCs w:val="32"/>
          <w:lang w:val="es-ES"/>
        </w:rPr>
      </w:pPr>
      <w:r w:rsidRPr="00E420D8">
        <w:rPr>
          <w:rFonts w:ascii="Agency FB" w:hAnsi="Agency FB"/>
          <w:sz w:val="32"/>
          <w:szCs w:val="32"/>
          <w:lang w:val="es-ES"/>
        </w:rPr>
        <w:t>Finalmente el usuario pagará el importe de la factura de diferentes maneras, ya de forma en efectivo o por tarjeta bancaria.</w:t>
      </w:r>
    </w:p>
    <w:p w:rsidR="00E80220" w:rsidRPr="00D5672C" w:rsidRDefault="00E420D8">
      <w:pPr>
        <w:pStyle w:val="Firma"/>
        <w:rPr>
          <w:noProof/>
          <w:lang w:val="es-ES"/>
        </w:rPr>
      </w:pPr>
      <w:r>
        <w:rPr>
          <w:noProof/>
          <w:lang w:val="es-ES"/>
        </w:rPr>
        <w:t>Marcos Torres Perez</w:t>
      </w:r>
      <w:r w:rsidR="00794A85" w:rsidRPr="00D5672C">
        <w:rPr>
          <w:noProof/>
          <w:lang w:val="es-ES"/>
        </w:rPr>
        <w:br/>
      </w:r>
      <w:r>
        <w:rPr>
          <w:noProof/>
          <w:lang w:val="es-ES"/>
        </w:rPr>
        <w:t>Scrum Master</w:t>
      </w:r>
      <w:r w:rsidR="00794A85" w:rsidRPr="00D5672C">
        <w:rPr>
          <w:noProof/>
          <w:lang w:val="es-ES"/>
        </w:rPr>
        <w:br/>
      </w:r>
      <w:sdt>
        <w:sdtPr>
          <w:rPr>
            <w:noProof/>
            <w:lang w:val="es-ES"/>
          </w:rPr>
          <w:alias w:val="Haga clic en la flecha para seleccionar una fecha"/>
          <w:tag w:val="Haga clic en la flecha para seleccionar una fecha"/>
          <w:id w:val="-405455016"/>
          <w:placeholder>
            <w:docPart w:val="F9E1FAA17EBF496ABD74215625ACCA3F"/>
          </w:placeholder>
          <w:date w:fullDate="2018-06-06T00:00:00Z">
            <w:dateFormat w:val="dd' de 'MMMM' de 'yyyy"/>
            <w:lid w:val="es-ES"/>
            <w:storeMappedDataAs w:val="dateTime"/>
            <w:calendar w:val="gregorian"/>
          </w:date>
        </w:sdtPr>
        <w:sdtEndPr/>
        <w:sdtContent>
          <w:r>
            <w:rPr>
              <w:noProof/>
              <w:lang w:val="es-ES"/>
            </w:rPr>
            <w:t>06 de junio de 2018</w:t>
          </w:r>
        </w:sdtContent>
      </w:sdt>
    </w:p>
    <w:p w:rsidR="00E420D8" w:rsidRDefault="00E420D8" w:rsidP="00E420D8">
      <w:pPr>
        <w:pStyle w:val="Ttulo1"/>
        <w:rPr>
          <w:noProof/>
          <w:lang w:val="es-ES"/>
        </w:rPr>
      </w:pPr>
      <w:r>
        <w:rPr>
          <w:b w:val="0"/>
          <w:bCs w:val="0"/>
          <w:noProof/>
          <w:sz w:val="32"/>
          <w:szCs w:val="32"/>
        </w:rPr>
        <w:lastRenderedPageBreak/>
        <w:drawing>
          <wp:anchor distT="0" distB="0" distL="114300" distR="114300" simplePos="0" relativeHeight="251677696" behindDoc="0" locked="0" layoutInCell="1" allowOverlap="1" wp14:anchorId="2B4F6D57" wp14:editId="212265E5">
            <wp:simplePos x="0" y="0"/>
            <wp:positionH relativeFrom="margin">
              <wp:align>right</wp:align>
            </wp:positionH>
            <wp:positionV relativeFrom="paragraph">
              <wp:posOffset>340995</wp:posOffset>
            </wp:positionV>
            <wp:extent cx="6858000" cy="5334000"/>
            <wp:effectExtent l="0" t="0" r="0" b="0"/>
            <wp:wrapSquare wrapText="bothSides"/>
            <wp:docPr id="4" name="Imat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t>UML</w:t>
      </w:r>
    </w:p>
    <w:p w:rsidR="00E420D8" w:rsidRDefault="00E420D8" w:rsidP="00E420D8">
      <w:pPr>
        <w:rPr>
          <w:lang w:val="es-ES"/>
        </w:rPr>
      </w:pPr>
    </w:p>
    <w:p w:rsidR="00E420D8" w:rsidRPr="00E420D8" w:rsidRDefault="00E420D8" w:rsidP="00E420D8">
      <w:pPr>
        <w:rPr>
          <w:color w:val="auto"/>
          <w:lang w:val="es-ES"/>
        </w:rPr>
      </w:pPr>
      <w:r w:rsidRPr="00E420D8">
        <w:rPr>
          <w:color w:val="auto"/>
          <w:lang w:val="es-ES"/>
        </w:rPr>
        <w:t>El UML le faltán metodos que serán añadidos en un futuro proximo, la imagen irá cambiando si se efectua algun cambio.</w:t>
      </w:r>
    </w:p>
    <w:p w:rsidR="00E420D8" w:rsidRPr="00E420D8" w:rsidRDefault="00E420D8" w:rsidP="00E420D8">
      <w:pPr>
        <w:rPr>
          <w:lang w:val="es-ES"/>
        </w:rPr>
      </w:pPr>
      <w:r>
        <w:rPr>
          <w:noProof/>
          <w:lang w:val="es-ES"/>
        </w:rPr>
        <w:t>Marcos Torres Perez</w:t>
      </w:r>
      <w:r w:rsidRPr="00D5672C">
        <w:rPr>
          <w:noProof/>
          <w:lang w:val="es-ES"/>
        </w:rPr>
        <w:br/>
      </w:r>
      <w:r>
        <w:rPr>
          <w:noProof/>
          <w:lang w:val="es-ES"/>
        </w:rPr>
        <w:t>Scrum Master</w:t>
      </w:r>
      <w:r w:rsidRPr="00D5672C">
        <w:rPr>
          <w:noProof/>
          <w:lang w:val="es-ES"/>
        </w:rPr>
        <w:br/>
      </w:r>
      <w:sdt>
        <w:sdtPr>
          <w:rPr>
            <w:noProof/>
            <w:lang w:val="es-ES"/>
          </w:rPr>
          <w:alias w:val="Haga clic en la flecha para seleccionar una fecha"/>
          <w:tag w:val="Haga clic en la flecha para seleccionar una fecha"/>
          <w:id w:val="26228429"/>
          <w:placeholder>
            <w:docPart w:val="B40C9E84C9C4452DBF11E6154F552CC7"/>
          </w:placeholder>
          <w:date w:fullDate="2018-06-06T00:00:00Z">
            <w:dateFormat w:val="dd' de 'MMMM' de 'yyyy"/>
            <w:lid w:val="es-ES"/>
            <w:storeMappedDataAs w:val="dateTime"/>
            <w:calendar w:val="gregorian"/>
          </w:date>
        </w:sdtPr>
        <w:sdtEndPr/>
        <w:sdtContent>
          <w:r>
            <w:rPr>
              <w:noProof/>
              <w:lang w:val="es-ES"/>
            </w:rPr>
            <w:t>06 de junio de 2018</w:t>
          </w:r>
        </w:sdtContent>
      </w:sdt>
    </w:p>
    <w:p w:rsidR="00245E1E" w:rsidRDefault="00245E1E">
      <w:pPr>
        <w:pStyle w:val="Ttulo1"/>
        <w:rPr>
          <w:noProof/>
          <w:lang w:val="es-ES"/>
        </w:rPr>
      </w:pPr>
      <w:r>
        <w:rPr>
          <w:noProof/>
          <w:lang w:val="es-ES"/>
        </w:rPr>
        <w:lastRenderedPageBreak/>
        <w:t>Clases de JAVA (Raw)</w:t>
      </w:r>
    </w:p>
    <w:p w:rsidR="00245E1E" w:rsidRDefault="00245E1E" w:rsidP="00245E1E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Tienda:</w:t>
      </w:r>
    </w:p>
    <w:p w:rsidR="00245E1E" w:rsidRDefault="00245E1E" w:rsidP="00245E1E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-nombre: String</w:t>
      </w:r>
    </w:p>
    <w:p w:rsidR="00245E1E" w:rsidRDefault="00245E1E" w:rsidP="00245E1E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-direccion:String</w:t>
      </w:r>
    </w:p>
    <w:p w:rsidR="00245E1E" w:rsidRDefault="00245E1E" w:rsidP="00245E1E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-CIF: String</w:t>
      </w:r>
    </w:p>
    <w:p w:rsidR="00245E1E" w:rsidRDefault="00245E1E" w:rsidP="00245E1E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-Telefono: String</w:t>
      </w:r>
    </w:p>
    <w:p w:rsidR="00245E1E" w:rsidRDefault="00245E1E" w:rsidP="00245E1E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-Web: String</w:t>
      </w:r>
    </w:p>
    <w:p w:rsidR="00245E1E" w:rsidRDefault="00245E1E" w:rsidP="00245E1E">
      <w:pPr>
        <w:pStyle w:val="Standard"/>
        <w:rPr>
          <w:sz w:val="32"/>
          <w:szCs w:val="32"/>
        </w:rPr>
      </w:pPr>
    </w:p>
    <w:p w:rsidR="00245E1E" w:rsidRDefault="00245E1E" w:rsidP="00245E1E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Cliente:</w:t>
      </w:r>
    </w:p>
    <w:p w:rsidR="00245E1E" w:rsidRDefault="00245E1E" w:rsidP="00245E1E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  <w:t>-Nombre:int</w:t>
      </w:r>
    </w:p>
    <w:p w:rsidR="00245E1E" w:rsidRDefault="00245E1E" w:rsidP="00245E1E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  <w:t>-Direccion: String</w:t>
      </w:r>
    </w:p>
    <w:p w:rsidR="00245E1E" w:rsidRDefault="00245E1E" w:rsidP="00245E1E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  <w:t>-DNI: String</w:t>
      </w:r>
    </w:p>
    <w:p w:rsidR="00245E1E" w:rsidRDefault="00245E1E" w:rsidP="00245E1E">
      <w:pPr>
        <w:pStyle w:val="Standard"/>
        <w:jc w:val="center"/>
        <w:rPr>
          <w:b/>
          <w:bCs/>
          <w:sz w:val="32"/>
          <w:szCs w:val="32"/>
        </w:rPr>
      </w:pPr>
    </w:p>
    <w:p w:rsidR="00245E1E" w:rsidRDefault="00245E1E" w:rsidP="00245E1E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Empleado:</w:t>
      </w:r>
    </w:p>
    <w:p w:rsidR="00245E1E" w:rsidRDefault="00245E1E" w:rsidP="00245E1E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  <w:t>#numEmpleado:int</w:t>
      </w:r>
    </w:p>
    <w:p w:rsidR="00245E1E" w:rsidRDefault="00245E1E" w:rsidP="00245E1E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  <w:t>#nombre: String</w:t>
      </w:r>
    </w:p>
    <w:p w:rsidR="00245E1E" w:rsidRDefault="00245E1E" w:rsidP="00245E1E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  <w:t>#sueldo: Double</w:t>
      </w:r>
    </w:p>
    <w:p w:rsidR="00245E1E" w:rsidRDefault="00245E1E" w:rsidP="00245E1E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  <w:t>#usuario: String</w:t>
      </w:r>
    </w:p>
    <w:p w:rsidR="00245E1E" w:rsidRDefault="00245E1E" w:rsidP="00245E1E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  <w:t>#contraseña: String</w:t>
      </w:r>
    </w:p>
    <w:p w:rsidR="00245E1E" w:rsidRDefault="00245E1E" w:rsidP="00245E1E">
      <w:pPr>
        <w:pStyle w:val="Standard"/>
        <w:rPr>
          <w:sz w:val="32"/>
          <w:szCs w:val="32"/>
        </w:rPr>
      </w:pPr>
    </w:p>
    <w:p w:rsidR="00245E1E" w:rsidRDefault="00245E1E" w:rsidP="00245E1E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EmpleadoAdmin:</w:t>
      </w:r>
    </w:p>
    <w:p w:rsidR="00245E1E" w:rsidRDefault="00245E1E" w:rsidP="00245E1E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  <w:t>-Antigüedad: int</w:t>
      </w:r>
    </w:p>
    <w:p w:rsidR="00245E1E" w:rsidRDefault="00245E1E" w:rsidP="00245E1E">
      <w:pPr>
        <w:pStyle w:val="Standard"/>
        <w:rPr>
          <w:sz w:val="32"/>
          <w:szCs w:val="32"/>
        </w:rPr>
      </w:pPr>
    </w:p>
    <w:p w:rsidR="00245E1E" w:rsidRDefault="00245E1E" w:rsidP="00245E1E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EmpleadoNormal:</w:t>
      </w:r>
    </w:p>
    <w:p w:rsidR="00245E1E" w:rsidRDefault="00245E1E" w:rsidP="00245E1E">
      <w:pPr>
        <w:pStyle w:val="Standard"/>
        <w:rPr>
          <w:b/>
          <w:bCs/>
          <w:sz w:val="32"/>
          <w:szCs w:val="32"/>
        </w:rPr>
      </w:pPr>
    </w:p>
    <w:p w:rsidR="00245E1E" w:rsidRDefault="00245E1E" w:rsidP="00245E1E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Factura:</w:t>
      </w:r>
    </w:p>
    <w:p w:rsidR="00245E1E" w:rsidRDefault="00245E1E" w:rsidP="00245E1E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  <w:t>-idFact: int</w:t>
      </w:r>
    </w:p>
    <w:p w:rsidR="00245E1E" w:rsidRDefault="00245E1E" w:rsidP="00245E1E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  <w:t>-fecha: Calendar</w:t>
      </w:r>
    </w:p>
    <w:p w:rsidR="00245E1E" w:rsidRDefault="00245E1E" w:rsidP="00245E1E">
      <w:pPr>
        <w:pStyle w:val="Standard"/>
        <w:rPr>
          <w:sz w:val="32"/>
          <w:szCs w:val="32"/>
        </w:rPr>
      </w:pPr>
      <w:r>
        <w:rPr>
          <w:sz w:val="32"/>
          <w:szCs w:val="32"/>
        </w:rPr>
        <w:tab/>
        <w:t>-importe: Double</w:t>
      </w:r>
    </w:p>
    <w:p w:rsidR="00245E1E" w:rsidRDefault="00245E1E" w:rsidP="00245E1E">
      <w:pPr>
        <w:pStyle w:val="Standard"/>
        <w:rPr>
          <w:sz w:val="32"/>
          <w:szCs w:val="32"/>
        </w:rPr>
      </w:pPr>
    </w:p>
    <w:p w:rsidR="00245E1E" w:rsidRDefault="00245E1E" w:rsidP="00245E1E">
      <w:pPr>
        <w:pStyle w:val="Standard"/>
        <w:rPr>
          <w:sz w:val="32"/>
          <w:szCs w:val="32"/>
        </w:rPr>
      </w:pPr>
    </w:p>
    <w:p w:rsidR="00245E1E" w:rsidRDefault="00245E1E" w:rsidP="00245E1E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LineaFactura:</w:t>
      </w:r>
    </w:p>
    <w:p w:rsidR="00245E1E" w:rsidRDefault="00245E1E" w:rsidP="00245E1E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-codigoLinea:int</w:t>
      </w:r>
    </w:p>
    <w:p w:rsidR="00245E1E" w:rsidRDefault="00245E1E" w:rsidP="00245E1E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-cantitdad: int</w:t>
      </w:r>
    </w:p>
    <w:p w:rsidR="00245E1E" w:rsidRDefault="00245E1E" w:rsidP="00245E1E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-coste: Double</w:t>
      </w:r>
    </w:p>
    <w:p w:rsidR="00245E1E" w:rsidRDefault="00245E1E" w:rsidP="00245E1E">
      <w:pPr>
        <w:pStyle w:val="Standard"/>
        <w:rPr>
          <w:sz w:val="32"/>
          <w:szCs w:val="32"/>
        </w:rPr>
      </w:pPr>
    </w:p>
    <w:p w:rsidR="00245E1E" w:rsidRDefault="00245E1E" w:rsidP="00245E1E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Producto:</w:t>
      </w:r>
    </w:p>
    <w:p w:rsidR="00245E1E" w:rsidRDefault="00245E1E" w:rsidP="00245E1E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#nombre: String</w:t>
      </w:r>
    </w:p>
    <w:p w:rsidR="00245E1E" w:rsidRDefault="00245E1E" w:rsidP="00245E1E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#codigo: String</w:t>
      </w:r>
    </w:p>
    <w:p w:rsidR="00245E1E" w:rsidRDefault="00245E1E" w:rsidP="00245E1E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#precio: Double</w:t>
      </w:r>
    </w:p>
    <w:p w:rsidR="00245E1E" w:rsidRDefault="00245E1E" w:rsidP="00245E1E">
      <w:pPr>
        <w:pStyle w:val="Standard"/>
        <w:rPr>
          <w:sz w:val="32"/>
          <w:szCs w:val="32"/>
        </w:rPr>
      </w:pPr>
    </w:p>
    <w:p w:rsidR="00245E1E" w:rsidRDefault="00245E1E" w:rsidP="00245E1E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Ordenador:</w:t>
      </w:r>
    </w:p>
    <w:p w:rsidR="00245E1E" w:rsidRDefault="00245E1E" w:rsidP="00245E1E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-cantidad:int</w:t>
      </w:r>
    </w:p>
    <w:p w:rsidR="00245E1E" w:rsidRDefault="00245E1E" w:rsidP="00245E1E">
      <w:pPr>
        <w:pStyle w:val="Standard"/>
        <w:rPr>
          <w:sz w:val="32"/>
          <w:szCs w:val="32"/>
        </w:rPr>
      </w:pPr>
    </w:p>
    <w:p w:rsidR="00245E1E" w:rsidRDefault="00245E1E" w:rsidP="00245E1E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Pieza:</w:t>
      </w:r>
    </w:p>
    <w:p w:rsidR="00245E1E" w:rsidRDefault="00245E1E" w:rsidP="00245E1E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-cantidad:int</w:t>
      </w:r>
    </w:p>
    <w:p w:rsidR="00245E1E" w:rsidRDefault="00245E1E" w:rsidP="00245E1E">
      <w:pPr>
        <w:pStyle w:val="Standard"/>
        <w:rPr>
          <w:sz w:val="32"/>
          <w:szCs w:val="32"/>
        </w:rPr>
      </w:pPr>
    </w:p>
    <w:p w:rsidR="00245E1E" w:rsidRDefault="00245E1E" w:rsidP="00245E1E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Servicio:</w:t>
      </w:r>
    </w:p>
    <w:p w:rsidR="00245E1E" w:rsidRDefault="00245E1E" w:rsidP="00245E1E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-tiempo: Double</w:t>
      </w:r>
    </w:p>
    <w:p w:rsidR="00245E1E" w:rsidRDefault="00245E1E" w:rsidP="00245E1E">
      <w:pPr>
        <w:pStyle w:val="Standard"/>
        <w:rPr>
          <w:sz w:val="32"/>
          <w:szCs w:val="32"/>
        </w:rPr>
      </w:pPr>
    </w:p>
    <w:p w:rsidR="00245E1E" w:rsidRDefault="00245E1E" w:rsidP="00245E1E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MetodoPago(enum):</w:t>
      </w:r>
    </w:p>
    <w:p w:rsidR="00245E1E" w:rsidRDefault="00245E1E" w:rsidP="00245E1E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Efectivo</w:t>
      </w:r>
    </w:p>
    <w:p w:rsidR="00245E1E" w:rsidRDefault="00245E1E" w:rsidP="00245E1E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Tarjeta_Bancaria</w:t>
      </w:r>
    </w:p>
    <w:p w:rsidR="00245E1E" w:rsidRDefault="00245E1E" w:rsidP="00245E1E">
      <w:pPr>
        <w:pStyle w:val="Standard"/>
        <w:rPr>
          <w:sz w:val="32"/>
          <w:szCs w:val="32"/>
        </w:rPr>
      </w:pPr>
    </w:p>
    <w:p w:rsidR="00E80220" w:rsidRPr="00245E1E" w:rsidRDefault="00E80220" w:rsidP="00245E1E">
      <w:pPr>
        <w:rPr>
          <w:lang w:val="es-ES"/>
        </w:rPr>
      </w:pPr>
    </w:p>
    <w:p w:rsidR="00E80220" w:rsidRPr="00D5672C" w:rsidRDefault="00794A85">
      <w:pPr>
        <w:pStyle w:val="Ttulo1"/>
        <w:rPr>
          <w:noProof/>
          <w:lang w:val="es-ES"/>
        </w:rPr>
      </w:pPr>
      <w:bookmarkStart w:id="2" w:name="_Toc329186829"/>
      <w:r w:rsidRPr="00D5672C">
        <w:rPr>
          <w:noProof/>
          <w:lang w:val="nb-NO" w:eastAsia="nb-NO"/>
        </w:rPr>
        <w:lastRenderedPageBreak/>
        <w:drawing>
          <wp:anchor distT="0" distB="0" distL="182880" distR="182880" simplePos="0" relativeHeight="251672576" behindDoc="0" locked="0" layoutInCell="1" allowOverlap="1" wp14:anchorId="110DED93" wp14:editId="5E5FE9D5">
            <wp:simplePos x="0" y="0"/>
            <mc:AlternateContent>
              <mc:Choice Requires="wp14">
                <wp:positionH relativeFrom="page">
                  <wp14:pctPosHOffset>6100</wp14:pctPosHOffset>
                </wp:positionH>
              </mc:Choice>
              <mc:Fallback>
                <wp:positionH relativeFrom="page">
                  <wp:posOffset>473710</wp:posOffset>
                </wp:positionH>
              </mc:Fallback>
            </mc:AlternateContent>
            <wp:positionV relativeFrom="margin">
              <wp:align>top</wp:align>
            </wp:positionV>
            <wp:extent cx="1234440" cy="7443216"/>
            <wp:effectExtent l="0" t="0" r="22860" b="5715"/>
            <wp:wrapSquare wrapText="bothSides"/>
            <wp:docPr id="13" name="Diagrama 13" descr="Sidebar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  <w:r w:rsidR="0041674D">
        <w:rPr>
          <w:noProof/>
          <w:lang w:val="es-ES"/>
        </w:rPr>
        <w:t>Estructura</w:t>
      </w:r>
      <w:r w:rsidR="00245E1E">
        <w:rPr>
          <w:noProof/>
          <w:lang w:val="es-ES"/>
        </w:rPr>
        <w:t xml:space="preserve"> </w:t>
      </w:r>
      <w:r w:rsidR="0041674D">
        <w:rPr>
          <w:noProof/>
          <w:lang w:val="es-ES"/>
        </w:rPr>
        <w:t>de carpetas</w:t>
      </w:r>
    </w:p>
    <w:p w:rsidR="00E80220" w:rsidRPr="00D5672C" w:rsidRDefault="0041674D">
      <w:pPr>
        <w:rPr>
          <w:noProof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609850" cy="4962525"/>
            <wp:effectExtent l="0" t="0" r="0" b="9525"/>
            <wp:wrapNone/>
            <wp:docPr id="6" name="Imagen 6" descr="C:\Users\sportak\Desktop\cc2612d91f69c5d44e14451633c3ff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ortak\Desktop\cc2612d91f69c5d44e14451633c3ff7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362200" cy="7991475"/>
            <wp:effectExtent l="0" t="0" r="0" b="9525"/>
            <wp:wrapNone/>
            <wp:docPr id="2" name="Imagen 2" descr="C:\Users\sportak\Desktop\dd8bc35790ae1eee12c829f2d31707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ortak\Desktop\dd8bc35790ae1eee12c829f2d31707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0220" w:rsidRPr="00D5672C" w:rsidRDefault="0041674D">
      <w:pPr>
        <w:pStyle w:val="Ttulo1"/>
        <w:rPr>
          <w:noProof/>
          <w:lang w:val="es-ES"/>
        </w:rPr>
      </w:pPr>
      <w:r w:rsidRPr="0041674D">
        <w:rPr>
          <w:noProof/>
          <w:lang w:val="es-ES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-1718945</wp:posOffset>
                </wp:positionH>
                <wp:positionV relativeFrom="paragraph">
                  <wp:posOffset>5303520</wp:posOffset>
                </wp:positionV>
                <wp:extent cx="7305675" cy="1404620"/>
                <wp:effectExtent l="0" t="0" r="28575" b="241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5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74D" w:rsidRPr="0041674D" w:rsidRDefault="0041674D">
                            <w:pPr>
                              <w:rPr>
                                <w:lang w:val="es-ES"/>
                              </w:rPr>
                            </w:pPr>
                            <w:r w:rsidRPr="0041674D">
                              <w:rPr>
                                <w:lang w:val="es-ES"/>
                              </w:rPr>
                              <w:t>A dia de hoy , 14-06-2018 se h</w:t>
                            </w:r>
                            <w:r>
                              <w:rPr>
                                <w:lang w:val="es-ES"/>
                              </w:rPr>
                              <w:t>a logrado la versión beta 0.22b, tenemos un producto minimo viable incluso más, estamos cerca del producto final, solo nos faltarian dias de auditoria (testeo,explotación de bugs, solucion de errores…) y algunas posibles funciones menores.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9" type="#_x0000_t202" style="position:absolute;margin-left:-135.35pt;margin-top:417.6pt;width:575.2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">
                <v:textbox style="mso-fit-shape-to-text:t">
                  <w:txbxContent>
                    <w:p w:rsidR="0041674D" w:rsidRPr="0041674D" w:rsidRDefault="0041674D">
                      <w:pPr>
                        <w:rPr>
                          <w:lang w:val="es-ES"/>
                        </w:rPr>
                      </w:pPr>
                      <w:r w:rsidRPr="0041674D">
                        <w:rPr>
                          <w:lang w:val="es-ES"/>
                        </w:rPr>
                        <w:t>A dia de hoy , 14-06-2018 se h</w:t>
                      </w:r>
                      <w:r>
                        <w:rPr>
                          <w:lang w:val="es-ES"/>
                        </w:rPr>
                        <w:t>a logrado la versión beta 0.22b, tenemos un producto minimo viable incluso más, estamos cerca del producto final, solo nos faltarian dias de auditoria (testeo,explotación de bugs, solucion de errores…) y algunas posibles funciones menores.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-1746885</wp:posOffset>
            </wp:positionH>
            <wp:positionV relativeFrom="paragraph">
              <wp:posOffset>569594</wp:posOffset>
            </wp:positionV>
            <wp:extent cx="7347347" cy="4714875"/>
            <wp:effectExtent l="0" t="0" r="6350" b="0"/>
            <wp:wrapNone/>
            <wp:docPr id="10" name="Imagen 10" descr="C:\Users\sportak\Desktop\c26910eda0f414a6fd3d56df867596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ortak\Desktop\c26910eda0f414a6fd3d56df8675965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1938" cy="471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w:t>GITKRAKEN (Beta 0.22b)</w:t>
      </w:r>
    </w:p>
    <w:p w:rsidR="00933652" w:rsidRDefault="00933652">
      <w:pPr>
        <w:pStyle w:val="Ttulo1"/>
        <w:rPr>
          <w:noProof/>
          <w:lang w:val="es-ES"/>
        </w:rPr>
      </w:pPr>
      <w:r>
        <w:rPr>
          <w:noProof/>
          <w:lang w:val="es-ES"/>
        </w:rPr>
        <w:lastRenderedPageBreak/>
        <w:t>Recursos usados</w:t>
      </w:r>
    </w:p>
    <w:p w:rsidR="00933652" w:rsidRPr="00933652" w:rsidRDefault="00933652" w:rsidP="00933652">
      <w:pPr>
        <w:pStyle w:val="Prrafodelista"/>
        <w:numPr>
          <w:ilvl w:val="0"/>
          <w:numId w:val="6"/>
        </w:numPr>
        <w:rPr>
          <w:noProof/>
          <w:u w:val="single"/>
          <w:lang w:val="es-ES"/>
        </w:rPr>
      </w:pPr>
      <w:r w:rsidRPr="00933652">
        <w:rPr>
          <w:noProof/>
          <w:u w:val="single"/>
          <w:lang w:val="es-ES"/>
        </w:rPr>
        <w:t>LIBRERIAS:</w:t>
      </w:r>
    </w:p>
    <w:p w:rsidR="00933652" w:rsidRDefault="00933652" w:rsidP="00933652">
      <w:pPr>
        <w:ind w:left="720"/>
        <w:rPr>
          <w:noProof/>
          <w:lang w:val="es-ES"/>
        </w:rPr>
      </w:pPr>
      <w:r>
        <w:rPr>
          <w:noProof/>
          <w:lang w:val="es-ES"/>
        </w:rPr>
        <w:t xml:space="preserve">ITXTPDF 5.5.1 : </w:t>
      </w:r>
    </w:p>
    <w:p w:rsidR="00933652" w:rsidRPr="00933652" w:rsidRDefault="00933652" w:rsidP="00933652">
      <w:pPr>
        <w:spacing w:before="100" w:beforeAutospacing="1" w:after="100" w:afterAutospacing="1" w:line="360" w:lineRule="atLeast"/>
        <w:ind w:left="360"/>
        <w:rPr>
          <w:rFonts w:ascii="Open Sans" w:eastAsia="Times New Roman" w:hAnsi="Open Sans" w:cs="Open Sans"/>
          <w:color w:val="333333"/>
          <w:sz w:val="21"/>
          <w:szCs w:val="21"/>
          <w:lang w:val="es-ES" w:eastAsia="es-ES"/>
        </w:rPr>
      </w:pPr>
      <w:r w:rsidRPr="00933652">
        <w:rPr>
          <w:rFonts w:ascii="Open Sans" w:eastAsia="Times New Roman" w:hAnsi="Open Sans" w:cs="Open Sans"/>
          <w:color w:val="333333"/>
          <w:sz w:val="21"/>
          <w:szCs w:val="21"/>
          <w:lang w:val="es-ES" w:eastAsia="es-ES"/>
        </w:rPr>
        <w:t>iText es una librería </w:t>
      </w:r>
      <w:r w:rsidRPr="00933652">
        <w:rPr>
          <w:rFonts w:ascii="Open Sans" w:eastAsia="Times New Roman" w:hAnsi="Open Sans" w:cs="Open Sans"/>
          <w:b/>
          <w:bCs/>
          <w:color w:val="0B5394"/>
          <w:sz w:val="21"/>
          <w:szCs w:val="21"/>
          <w:lang w:val="es-ES" w:eastAsia="es-ES"/>
        </w:rPr>
        <w:t>PDF</w:t>
      </w:r>
      <w:r w:rsidRPr="00933652">
        <w:rPr>
          <w:rFonts w:ascii="Open Sans" w:eastAsia="Times New Roman" w:hAnsi="Open Sans" w:cs="Open Sans"/>
          <w:color w:val="333333"/>
          <w:sz w:val="21"/>
          <w:szCs w:val="21"/>
          <w:lang w:val="es-ES" w:eastAsia="es-ES"/>
        </w:rPr>
        <w:t> que nos permite crear, adaptar, revisar y mantener documentos en el formato de documento </w:t>
      </w:r>
      <w:r w:rsidRPr="00933652">
        <w:rPr>
          <w:rFonts w:ascii="Open Sans" w:eastAsia="Times New Roman" w:hAnsi="Open Sans" w:cs="Open Sans"/>
          <w:b/>
          <w:bCs/>
          <w:color w:val="0B5394"/>
          <w:sz w:val="21"/>
          <w:szCs w:val="21"/>
          <w:lang w:val="es-ES" w:eastAsia="es-ES"/>
        </w:rPr>
        <w:t>PDF</w:t>
      </w:r>
      <w:r w:rsidRPr="00933652">
        <w:rPr>
          <w:rFonts w:ascii="Open Sans" w:eastAsia="Times New Roman" w:hAnsi="Open Sans" w:cs="Open Sans"/>
          <w:color w:val="333333"/>
          <w:sz w:val="21"/>
          <w:szCs w:val="21"/>
          <w:lang w:val="es-ES" w:eastAsia="es-ES"/>
        </w:rPr>
        <w:t>, algunas de las principales características son:</w:t>
      </w:r>
    </w:p>
    <w:p w:rsidR="00933652" w:rsidRPr="00933652" w:rsidRDefault="00933652" w:rsidP="009336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s-ES" w:eastAsia="es-ES"/>
        </w:rPr>
      </w:pPr>
      <w:r w:rsidRPr="00933652">
        <w:rPr>
          <w:rFonts w:ascii="Open Sans" w:eastAsia="Times New Roman" w:hAnsi="Open Sans" w:cs="Open Sans"/>
          <w:color w:val="333333"/>
          <w:sz w:val="21"/>
          <w:szCs w:val="21"/>
          <w:lang w:val="es-ES" w:eastAsia="es-ES"/>
        </w:rPr>
        <w:t>Generar documentos y los informes extraídos de un fichero </w:t>
      </w:r>
      <w:r w:rsidRPr="00933652">
        <w:rPr>
          <w:rFonts w:ascii="Open Sans" w:eastAsia="Times New Roman" w:hAnsi="Open Sans" w:cs="Open Sans"/>
          <w:color w:val="0B5394"/>
          <w:sz w:val="21"/>
          <w:szCs w:val="21"/>
          <w:lang w:val="es-ES" w:eastAsia="es-ES"/>
        </w:rPr>
        <w:t>XML</w:t>
      </w:r>
      <w:r w:rsidRPr="00933652">
        <w:rPr>
          <w:rFonts w:ascii="Open Sans" w:eastAsia="Times New Roman" w:hAnsi="Open Sans" w:cs="Open Sans"/>
          <w:color w:val="333333"/>
          <w:sz w:val="21"/>
          <w:szCs w:val="21"/>
          <w:lang w:val="es-ES" w:eastAsia="es-ES"/>
        </w:rPr>
        <w:t> o de una base de datos</w:t>
      </w:r>
    </w:p>
    <w:p w:rsidR="00933652" w:rsidRPr="00933652" w:rsidRDefault="00933652" w:rsidP="009336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s-ES" w:eastAsia="es-ES"/>
        </w:rPr>
      </w:pPr>
      <w:r w:rsidRPr="00933652">
        <w:rPr>
          <w:rFonts w:ascii="Open Sans" w:eastAsia="Times New Roman" w:hAnsi="Open Sans" w:cs="Open Sans"/>
          <w:color w:val="333333"/>
          <w:sz w:val="21"/>
          <w:szCs w:val="21"/>
          <w:lang w:val="es-ES" w:eastAsia="es-ES"/>
        </w:rPr>
        <w:t>Crear mapas y libros, incorporando características interactivas en formato </w:t>
      </w:r>
      <w:r w:rsidRPr="00933652">
        <w:rPr>
          <w:rFonts w:ascii="Open Sans" w:eastAsia="Times New Roman" w:hAnsi="Open Sans" w:cs="Open Sans"/>
          <w:b/>
          <w:bCs/>
          <w:color w:val="0B5394"/>
          <w:sz w:val="21"/>
          <w:szCs w:val="21"/>
          <w:lang w:val="es-ES" w:eastAsia="es-ES"/>
        </w:rPr>
        <w:t>PDF</w:t>
      </w:r>
    </w:p>
    <w:p w:rsidR="00933652" w:rsidRPr="00933652" w:rsidRDefault="00933652" w:rsidP="009336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s-ES" w:eastAsia="es-ES"/>
        </w:rPr>
      </w:pPr>
      <w:r w:rsidRPr="00933652">
        <w:rPr>
          <w:rFonts w:ascii="Open Sans" w:eastAsia="Times New Roman" w:hAnsi="Open Sans" w:cs="Open Sans"/>
          <w:color w:val="333333"/>
          <w:sz w:val="21"/>
          <w:szCs w:val="21"/>
          <w:lang w:val="es-ES" w:eastAsia="es-ES"/>
        </w:rPr>
        <w:t>Añadir marcadores, números de página, marcas de agua, y otras características a los documentos </w:t>
      </w:r>
      <w:r w:rsidRPr="00933652">
        <w:rPr>
          <w:rFonts w:ascii="Open Sans" w:eastAsia="Times New Roman" w:hAnsi="Open Sans" w:cs="Open Sans"/>
          <w:b/>
          <w:bCs/>
          <w:color w:val="0B5394"/>
          <w:sz w:val="21"/>
          <w:szCs w:val="21"/>
          <w:lang w:val="es-ES" w:eastAsia="es-ES"/>
        </w:rPr>
        <w:t>PDF</w:t>
      </w:r>
      <w:r w:rsidRPr="00933652">
        <w:rPr>
          <w:rFonts w:ascii="Open Sans" w:eastAsia="Times New Roman" w:hAnsi="Open Sans" w:cs="Open Sans"/>
          <w:color w:val="333333"/>
          <w:sz w:val="21"/>
          <w:szCs w:val="21"/>
          <w:lang w:val="es-ES" w:eastAsia="es-ES"/>
        </w:rPr>
        <w:t> existentes</w:t>
      </w:r>
      <w:r w:rsidRPr="00933652">
        <w:rPr>
          <w:rFonts w:ascii="Open Sans" w:eastAsia="Times New Roman" w:hAnsi="Open Sans" w:cs="Open Sans"/>
          <w:color w:val="333333"/>
          <w:sz w:val="21"/>
          <w:szCs w:val="21"/>
          <w:lang w:val="es-ES" w:eastAsia="es-ES"/>
        </w:rPr>
        <w:br/>
        <w:t>Split o concatenar las páginas de los archivos PDF existentes</w:t>
      </w:r>
    </w:p>
    <w:p w:rsidR="00933652" w:rsidRPr="00933652" w:rsidRDefault="00933652" w:rsidP="009336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s-ES" w:eastAsia="es-ES"/>
        </w:rPr>
      </w:pPr>
      <w:r w:rsidRPr="00933652">
        <w:rPr>
          <w:rFonts w:ascii="Open Sans" w:eastAsia="Times New Roman" w:hAnsi="Open Sans" w:cs="Open Sans"/>
          <w:color w:val="333333"/>
          <w:sz w:val="21"/>
          <w:szCs w:val="21"/>
          <w:lang w:val="es-ES" w:eastAsia="es-ES"/>
        </w:rPr>
        <w:t>Rellenar formularios interactivos.</w:t>
      </w:r>
    </w:p>
    <w:p w:rsidR="00933652" w:rsidRDefault="00933652" w:rsidP="009336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s-ES" w:eastAsia="es-ES"/>
        </w:rPr>
      </w:pPr>
      <w:r w:rsidRPr="00933652">
        <w:rPr>
          <w:rFonts w:ascii="Open Sans" w:eastAsia="Times New Roman" w:hAnsi="Open Sans" w:cs="Open Sans"/>
          <w:color w:val="333333"/>
          <w:sz w:val="21"/>
          <w:szCs w:val="21"/>
          <w:lang w:val="es-ES" w:eastAsia="es-ES"/>
        </w:rPr>
        <w:t>Servir generado dinámicamente o manipular documentos </w:t>
      </w:r>
      <w:r w:rsidRPr="00933652">
        <w:rPr>
          <w:rFonts w:ascii="Open Sans" w:eastAsia="Times New Roman" w:hAnsi="Open Sans" w:cs="Open Sans"/>
          <w:b/>
          <w:bCs/>
          <w:color w:val="0B5394"/>
          <w:sz w:val="21"/>
          <w:szCs w:val="21"/>
          <w:lang w:val="es-ES" w:eastAsia="es-ES"/>
        </w:rPr>
        <w:t>PDF</w:t>
      </w:r>
      <w:r w:rsidRPr="00933652">
        <w:rPr>
          <w:rFonts w:ascii="Open Sans" w:eastAsia="Times New Roman" w:hAnsi="Open Sans" w:cs="Open Sans"/>
          <w:color w:val="333333"/>
          <w:sz w:val="21"/>
          <w:szCs w:val="21"/>
          <w:lang w:val="es-ES" w:eastAsia="es-ES"/>
        </w:rPr>
        <w:t> en un navegador web</w:t>
      </w:r>
    </w:p>
    <w:p w:rsidR="00933652" w:rsidRPr="00933652" w:rsidRDefault="00933652" w:rsidP="009336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s-ES" w:eastAsia="es-ES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val="es-ES" w:eastAsia="es-ES"/>
        </w:rPr>
        <w:t xml:space="preserve">Descarga : </w:t>
      </w:r>
      <w:hyperlink r:id="rId20" w:history="1">
        <w:r w:rsidRPr="00933652">
          <w:rPr>
            <w:rStyle w:val="Hipervnculo"/>
            <w:rFonts w:ascii="Open Sans" w:eastAsia="Times New Roman" w:hAnsi="Open Sans" w:cs="Open Sans"/>
            <w:sz w:val="21"/>
            <w:szCs w:val="21"/>
            <w:lang w:val="es-ES" w:eastAsia="es-ES"/>
          </w:rPr>
          <w:t>http://book2s.com/java/jar/i/itextpdf/download-itextpdf-5.5.1.jar.html</w:t>
        </w:r>
      </w:hyperlink>
    </w:p>
    <w:p w:rsidR="00933652" w:rsidRDefault="00933652" w:rsidP="00933652">
      <w:pPr>
        <w:pStyle w:val="Prrafodelista"/>
        <w:numPr>
          <w:ilvl w:val="0"/>
          <w:numId w:val="6"/>
        </w:numPr>
        <w:rPr>
          <w:noProof/>
          <w:u w:val="single"/>
          <w:lang w:val="es-ES"/>
        </w:rPr>
      </w:pPr>
      <w:r w:rsidRPr="00933652">
        <w:rPr>
          <w:noProof/>
          <w:u w:val="single"/>
          <w:lang w:val="es-ES"/>
        </w:rPr>
        <w:t>IDES:</w:t>
      </w:r>
    </w:p>
    <w:p w:rsidR="00933652" w:rsidRPr="00933652" w:rsidRDefault="00933652" w:rsidP="00933652">
      <w:pPr>
        <w:pStyle w:val="Prrafodelista"/>
        <w:ind w:firstLine="720"/>
        <w:rPr>
          <w:noProof/>
          <w:lang w:val="es-ES"/>
        </w:rPr>
      </w:pPr>
      <w:r w:rsidRPr="00933652">
        <w:rPr>
          <w:noProof/>
          <w:lang w:val="es-ES"/>
        </w:rPr>
        <w:t>Netbeans IDE 8.2</w:t>
      </w:r>
    </w:p>
    <w:p w:rsidR="00933652" w:rsidRPr="00933652" w:rsidRDefault="00933652">
      <w:pPr>
        <w:rPr>
          <w:noProof/>
          <w:u w:val="single"/>
          <w:lang w:val="es-ES"/>
        </w:rPr>
      </w:pPr>
    </w:p>
    <w:p w:rsidR="00933652" w:rsidRPr="00933652" w:rsidRDefault="00933652" w:rsidP="00933652">
      <w:pPr>
        <w:pStyle w:val="Prrafodelista"/>
        <w:numPr>
          <w:ilvl w:val="0"/>
          <w:numId w:val="6"/>
        </w:numPr>
        <w:rPr>
          <w:noProof/>
          <w:u w:val="single"/>
          <w:lang w:val="es-ES"/>
        </w:rPr>
      </w:pPr>
      <w:r w:rsidRPr="00933652">
        <w:rPr>
          <w:noProof/>
          <w:u w:val="single"/>
          <w:lang w:val="es-ES"/>
        </w:rPr>
        <w:t>CONTROL DE VERSIONES:</w:t>
      </w:r>
    </w:p>
    <w:p w:rsidR="00933652" w:rsidRDefault="00933652" w:rsidP="00933652">
      <w:pPr>
        <w:ind w:left="720" w:firstLine="720"/>
        <w:rPr>
          <w:noProof/>
          <w:lang w:val="es-ES"/>
        </w:rPr>
      </w:pPr>
      <w:r>
        <w:rPr>
          <w:noProof/>
          <w:lang w:val="es-ES"/>
        </w:rPr>
        <w:t>Gitkraken y uso de alojamiento en github.</w:t>
      </w:r>
    </w:p>
    <w:p w:rsidR="00933652" w:rsidRDefault="00933652">
      <w:pPr>
        <w:rPr>
          <w:noProof/>
          <w:lang w:val="es-ES"/>
        </w:rPr>
      </w:pPr>
    </w:p>
    <w:p w:rsidR="00933652" w:rsidRDefault="00933652">
      <w:pPr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40"/>
          <w:lang w:val="es-ES"/>
        </w:rPr>
      </w:pPr>
      <w:r>
        <w:rPr>
          <w:noProof/>
          <w:lang w:val="es-ES"/>
        </w:rPr>
        <w:br w:type="page"/>
      </w:r>
    </w:p>
    <w:p w:rsidR="00933652" w:rsidRDefault="00933652">
      <w:pPr>
        <w:pStyle w:val="Ttulo1"/>
        <w:rPr>
          <w:noProof/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360045</wp:posOffset>
            </wp:positionV>
            <wp:extent cx="7086600" cy="4762296"/>
            <wp:effectExtent l="0" t="0" r="0" b="635"/>
            <wp:wrapNone/>
            <wp:docPr id="11" name="Imagen 11" descr="C:\Users\sportak\Desktop\e10909c71e7ce4021d5e1281ba643b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portak\Desktop\e10909c71e7ce4021d5e1281ba643b8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76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w:t>Resumen github</w:t>
      </w:r>
    </w:p>
    <w:p w:rsidR="00E80220" w:rsidRPr="00186920" w:rsidRDefault="00186920">
      <w:pPr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40"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-1775460</wp:posOffset>
            </wp:positionH>
            <wp:positionV relativeFrom="paragraph">
              <wp:posOffset>4928870</wp:posOffset>
            </wp:positionV>
            <wp:extent cx="7205601" cy="2381250"/>
            <wp:effectExtent l="0" t="0" r="0" b="0"/>
            <wp:wrapNone/>
            <wp:docPr id="12" name="Imagen 12" descr="C:\Users\sportak\Desktop\ec9c04dd80bcc561c0022575688fd4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portak\Desktop\ec9c04dd80bcc561c0022575688fd42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7865" cy="238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3652">
        <w:rPr>
          <w:noProof/>
          <w:lang w:val="es-ES"/>
        </w:rPr>
        <w:br w:type="page"/>
      </w:r>
    </w:p>
    <w:p w:rsidR="00E80220" w:rsidRPr="00D5672C" w:rsidRDefault="00245E1E">
      <w:pPr>
        <w:pStyle w:val="Ttulo1"/>
        <w:pageBreakBefore w:val="0"/>
        <w:rPr>
          <w:noProof/>
          <w:lang w:val="es-ES"/>
        </w:rPr>
      </w:pPr>
      <w:r>
        <w:rPr>
          <w:noProof/>
          <w:lang w:val="es-ES"/>
        </w:rPr>
        <w:lastRenderedPageBreak/>
        <w:t>Conclusiones</w:t>
      </w:r>
    </w:p>
    <w:p w:rsidR="00186920" w:rsidRDefault="00186920">
      <w:pPr>
        <w:spacing w:before="720"/>
        <w:rPr>
          <w:noProof/>
          <w:lang w:val="es-ES"/>
        </w:rPr>
      </w:pPr>
      <w:r>
        <w:rPr>
          <w:noProof/>
          <w:lang w:val="es-ES"/>
        </w:rPr>
        <w:t>El proyecto y su desarrollo no fue facil, habia mucha faena de hacer y poco tiempo, y eso que acordamos olvidarnos de la parte de “Compras” que suponia crear otra media docena de clases y implementarlas. En el proyecto hubo complicaciones tanto de codigo como humanos, pero ambas fueron superadas, este proyecto sirvió de forma contundente para la practica de JAVA, el uso de ficheros, modelo vista controlador y el uso de librerias externas como itxtpdf que la usamos para generar las facturas al cliente. Sin duda repetiriamos este tipo de proyectos . Sin más , Marcos Torres Perez , Scrum Master.</w:t>
      </w:r>
    </w:p>
    <w:p w:rsidR="00186920" w:rsidRPr="00D5672C" w:rsidRDefault="00186920" w:rsidP="00186920">
      <w:pPr>
        <w:pStyle w:val="Textodelatabla"/>
        <w:rPr>
          <w:rStyle w:val="Textoennegrita"/>
          <w:noProof/>
          <w:lang w:val="es-ES"/>
        </w:rPr>
      </w:pPr>
      <w:sdt>
        <w:sdtPr>
          <w:rPr>
            <w:rStyle w:val="Textoennegrita"/>
            <w:noProof/>
            <w:lang w:val="es-ES"/>
          </w:rPr>
          <w:alias w:val="Compañía"/>
          <w:tag w:val=""/>
          <w:id w:val="1877888041"/>
          <w:placeholder>
            <w:docPart w:val="CC646886C5CC4454B6F20BE4EC3AFF1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>
            <w:rPr>
              <w:rStyle w:val="Textoennegrita"/>
              <w:noProof/>
              <w:lang w:val="es-ES"/>
            </w:rPr>
            <w:t>MATH Tienda de informatica y reparaciones.</w:t>
          </w:r>
        </w:sdtContent>
      </w:sdt>
    </w:p>
    <w:p w:rsidR="00186920" w:rsidRPr="00D5672C" w:rsidRDefault="00186920" w:rsidP="00186920">
      <w:pPr>
        <w:pStyle w:val="Textodelatabla"/>
        <w:rPr>
          <w:noProof/>
          <w:lang w:val="es-ES"/>
        </w:rPr>
      </w:pPr>
      <w:sdt>
        <w:sdtPr>
          <w:rPr>
            <w:noProof/>
            <w:lang w:val="es-ES"/>
          </w:rPr>
          <w:alias w:val="Dirección"/>
          <w:tag w:val="Dirección"/>
          <w:id w:val="84583310"/>
          <w:placeholder>
            <w:docPart w:val="E12C35C2E56446DDA0035A8EB6EB5A94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>
            <w:rPr>
              <w:noProof/>
              <w:lang w:val="es-ES"/>
            </w:rPr>
            <w:t>C. Mestre Serrano 4 3 9</w:t>
          </w:r>
          <w:r>
            <w:rPr>
              <w:noProof/>
              <w:lang w:val="es-ES"/>
            </w:rPr>
            <w:br/>
            <w:t>Alcudia de Crespins 46690</w:t>
          </w:r>
        </w:sdtContent>
      </w:sdt>
    </w:p>
    <w:p w:rsidR="00186920" w:rsidRPr="00D5672C" w:rsidRDefault="00186920" w:rsidP="00186920">
      <w:pPr>
        <w:pStyle w:val="Textodelatabla"/>
        <w:rPr>
          <w:rStyle w:val="Textoennegrita"/>
          <w:noProof/>
          <w:lang w:val="es-ES"/>
        </w:rPr>
      </w:pPr>
      <w:r w:rsidRPr="00D5672C">
        <w:rPr>
          <w:rStyle w:val="Textoennegrita"/>
          <w:noProof/>
          <w:lang w:val="es-ES"/>
        </w:rPr>
        <w:t>Tel.</w:t>
      </w:r>
      <w:r w:rsidRPr="00D5672C">
        <w:rPr>
          <w:noProof/>
          <w:lang w:val="es-ES"/>
        </w:rPr>
        <w:t xml:space="preserve"> </w:t>
      </w:r>
      <w:sdt>
        <w:sdtPr>
          <w:rPr>
            <w:noProof/>
            <w:lang w:val="es-ES"/>
          </w:rPr>
          <w:alias w:val="Teléfono"/>
          <w:tag w:val="Teléfono"/>
          <w:id w:val="-635560798"/>
          <w:placeholder>
            <w:docPart w:val="A0196F8D9F524C809847AD9B60B4EB5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>
            <w:rPr>
              <w:noProof/>
              <w:lang w:val="es-ES"/>
            </w:rPr>
            <w:t>603680594</w:t>
          </w:r>
        </w:sdtContent>
      </w:sdt>
    </w:p>
    <w:p w:rsidR="00186920" w:rsidRPr="00D5672C" w:rsidRDefault="00186920" w:rsidP="00186920">
      <w:pPr>
        <w:pStyle w:val="Textodelatabla"/>
        <w:rPr>
          <w:rStyle w:val="Textoennegrita"/>
          <w:noProof/>
          <w:lang w:val="es-ES"/>
        </w:rPr>
      </w:pPr>
      <w:r w:rsidRPr="00D5672C">
        <w:rPr>
          <w:rStyle w:val="Textoennegrita"/>
          <w:noProof/>
          <w:lang w:val="es-ES"/>
        </w:rPr>
        <w:t>Fax</w:t>
      </w:r>
      <w:r w:rsidRPr="00D5672C">
        <w:rPr>
          <w:noProof/>
          <w:lang w:val="es-ES"/>
        </w:rPr>
        <w:t xml:space="preserve"> </w:t>
      </w:r>
      <w:sdt>
        <w:sdtPr>
          <w:rPr>
            <w:noProof/>
            <w:lang w:val="es-ES"/>
          </w:rPr>
          <w:alias w:val="Fax"/>
          <w:tag w:val="Fax"/>
          <w:id w:val="118892319"/>
          <w:placeholder>
            <w:docPart w:val="15BD0B1E7079483B97D112683CE566AC"/>
          </w:placeholder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Content>
          <w:r>
            <w:rPr>
              <w:noProof/>
              <w:lang w:val="es-ES"/>
            </w:rPr>
            <w:t>603680595</w:t>
          </w:r>
        </w:sdtContent>
      </w:sdt>
    </w:p>
    <w:sdt>
      <w:sdtPr>
        <w:rPr>
          <w:noProof/>
          <w:lang w:val="es-ES"/>
        </w:rPr>
        <w:alias w:val="Sitio web"/>
        <w:tag w:val=""/>
        <w:id w:val="-692000117"/>
        <w:placeholder>
          <w:docPart w:val="C44AAD51B2AF42DFA52837B2FE1B86C6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 w:rsidR="00186920" w:rsidRPr="00D5672C" w:rsidRDefault="00186920" w:rsidP="00186920">
          <w:pPr>
            <w:pStyle w:val="Textodelatabla"/>
            <w:rPr>
              <w:noProof/>
              <w:lang w:val="es-ES"/>
            </w:rPr>
          </w:pPr>
          <w:r>
            <w:rPr>
              <w:noProof/>
              <w:lang w:val="es-ES"/>
            </w:rPr>
            <w:t>http://ieslluissimarro.org/</w:t>
          </w:r>
        </w:p>
      </w:sdtContent>
    </w:sdt>
    <w:p w:rsidR="00186920" w:rsidRPr="00186920" w:rsidRDefault="00186920">
      <w:pPr>
        <w:spacing w:before="720"/>
        <w:rPr>
          <w:noProof/>
          <w:u w:val="single"/>
          <w:lang w:val="es-ES"/>
        </w:rPr>
      </w:pPr>
      <w:r>
        <w:rPr>
          <w:noProof/>
          <w:lang w:val="nb-NO" w:eastAsia="nb-NO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240030</wp:posOffset>
            </wp:positionV>
            <wp:extent cx="3429000" cy="3429000"/>
            <wp:effectExtent l="0" t="0" r="0" b="0"/>
            <wp:wrapNone/>
            <wp:docPr id="16" name="Imagen 16" descr="C:\Users\sportak\Desktop\logoM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portak\Desktop\logoMATH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0220" w:rsidRPr="00D5672C" w:rsidRDefault="00E80220">
      <w:pPr>
        <w:spacing w:before="720"/>
        <w:rPr>
          <w:noProof/>
          <w:lang w:val="es-ES"/>
        </w:rPr>
      </w:pPr>
    </w:p>
    <w:sectPr w:rsidR="00E80220" w:rsidRPr="00D5672C">
      <w:headerReference w:type="default" r:id="rId24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35D" w:rsidRDefault="003E135D">
      <w:pPr>
        <w:spacing w:after="0" w:line="240" w:lineRule="auto"/>
      </w:pPr>
      <w:r>
        <w:separator/>
      </w:r>
    </w:p>
    <w:p w:rsidR="003E135D" w:rsidRDefault="003E135D"/>
    <w:p w:rsidR="003E135D" w:rsidRDefault="003E135D"/>
  </w:endnote>
  <w:endnote w:type="continuationSeparator" w:id="0">
    <w:p w:rsidR="003E135D" w:rsidRDefault="003E135D">
      <w:pPr>
        <w:spacing w:after="0" w:line="240" w:lineRule="auto"/>
      </w:pPr>
      <w:r>
        <w:continuationSeparator/>
      </w:r>
    </w:p>
    <w:p w:rsidR="003E135D" w:rsidRDefault="003E135D"/>
    <w:p w:rsidR="003E135D" w:rsidRDefault="003E13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35D" w:rsidRDefault="003E135D">
      <w:pPr>
        <w:spacing w:after="0" w:line="240" w:lineRule="auto"/>
      </w:pPr>
      <w:r>
        <w:separator/>
      </w:r>
    </w:p>
    <w:p w:rsidR="003E135D" w:rsidRDefault="003E135D"/>
    <w:p w:rsidR="003E135D" w:rsidRDefault="003E135D"/>
  </w:footnote>
  <w:footnote w:type="continuationSeparator" w:id="0">
    <w:p w:rsidR="003E135D" w:rsidRDefault="003E135D">
      <w:pPr>
        <w:spacing w:after="0" w:line="240" w:lineRule="auto"/>
      </w:pPr>
      <w:r>
        <w:continuationSeparator/>
      </w:r>
    </w:p>
    <w:p w:rsidR="003E135D" w:rsidRDefault="003E135D"/>
    <w:p w:rsidR="003E135D" w:rsidRDefault="003E13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186920" w:rsidRPr="00D5672C">
      <w:trPr>
        <w:trHeight w:hRule="exact" w:val="720"/>
        <w:jc w:val="right"/>
      </w:trPr>
      <w:tc>
        <w:tcPr>
          <w:tcW w:w="2088" w:type="dxa"/>
          <w:vAlign w:val="bottom"/>
        </w:tcPr>
        <w:p w:rsidR="00E80220" w:rsidRPr="00D5672C" w:rsidRDefault="00E80220">
          <w:pPr>
            <w:pStyle w:val="Pgina"/>
            <w:rPr>
              <w:noProof w:val="0"/>
              <w:lang w:val="es-ES"/>
            </w:rPr>
          </w:pPr>
        </w:p>
      </w:tc>
      <w:tc>
        <w:tcPr>
          <w:tcW w:w="288" w:type="dxa"/>
          <w:shd w:val="clear" w:color="auto" w:fill="auto"/>
          <w:vAlign w:val="bottom"/>
        </w:tcPr>
        <w:p w:rsidR="00E80220" w:rsidRPr="00D5672C" w:rsidRDefault="00E80220">
          <w:pPr>
            <w:rPr>
              <w:lang w:val="es-ES"/>
            </w:rPr>
          </w:pPr>
        </w:p>
      </w:tc>
      <w:tc>
        <w:tcPr>
          <w:tcW w:w="8424" w:type="dxa"/>
          <w:vAlign w:val="bottom"/>
        </w:tcPr>
        <w:p w:rsidR="00E80220" w:rsidRPr="00D5672C" w:rsidRDefault="00794A85">
          <w:pPr>
            <w:pStyle w:val="Encabezadodeinformacin"/>
            <w:rPr>
              <w:lang w:val="es-ES"/>
            </w:rPr>
          </w:pPr>
          <w:r w:rsidRPr="00D5672C">
            <w:rPr>
              <w:lang w:val="es-ES"/>
            </w:rPr>
            <w:t>Tabla de contenido</w:t>
          </w:r>
        </w:p>
      </w:tc>
    </w:tr>
    <w:tr w:rsidR="00186920" w:rsidRPr="00D5672C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80220" w:rsidRPr="00D5672C" w:rsidRDefault="00E80220">
          <w:pPr>
            <w:pStyle w:val="Encabezado"/>
            <w:rPr>
              <w:lang w:val="es-ES"/>
            </w:rPr>
          </w:pPr>
        </w:p>
      </w:tc>
      <w:tc>
        <w:tcPr>
          <w:tcW w:w="288" w:type="dxa"/>
          <w:shd w:val="clear" w:color="auto" w:fill="auto"/>
        </w:tcPr>
        <w:p w:rsidR="00E80220" w:rsidRPr="00D5672C" w:rsidRDefault="00E80220">
          <w:pPr>
            <w:pStyle w:val="Encabezado"/>
            <w:rPr>
              <w:lang w:val="es-ES"/>
            </w:rPr>
          </w:pPr>
        </w:p>
      </w:tc>
      <w:tc>
        <w:tcPr>
          <w:tcW w:w="8424" w:type="dxa"/>
          <w:shd w:val="clear" w:color="auto" w:fill="000000" w:themeFill="text1"/>
        </w:tcPr>
        <w:p w:rsidR="00E80220" w:rsidRPr="00D5672C" w:rsidRDefault="00E80220">
          <w:pPr>
            <w:pStyle w:val="Encabezado"/>
            <w:rPr>
              <w:lang w:val="es-ES"/>
            </w:rPr>
          </w:pPr>
        </w:p>
      </w:tc>
    </w:tr>
  </w:tbl>
  <w:p w:rsidR="00E80220" w:rsidRPr="00D5672C" w:rsidRDefault="00186920">
    <w:pPr>
      <w:pStyle w:val="Encabezado"/>
      <w:rPr>
        <w:lang w:val="es-ES"/>
      </w:rPr>
    </w:pPr>
    <w:r>
      <w:rPr>
        <w:lang w:val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-1413510</wp:posOffset>
          </wp:positionH>
          <wp:positionV relativeFrom="paragraph">
            <wp:posOffset>-1121410</wp:posOffset>
          </wp:positionV>
          <wp:extent cx="1019175" cy="1028700"/>
          <wp:effectExtent l="0" t="0" r="9525" b="0"/>
          <wp:wrapTight wrapText="bothSides">
            <wp:wrapPolygon edited="0">
              <wp:start x="7267" y="0"/>
              <wp:lineTo x="4441" y="1600"/>
              <wp:lineTo x="0" y="5600"/>
              <wp:lineTo x="0" y="14400"/>
              <wp:lineTo x="2826" y="19600"/>
              <wp:lineTo x="6460" y="21200"/>
              <wp:lineTo x="6864" y="21200"/>
              <wp:lineTo x="14938" y="21200"/>
              <wp:lineTo x="15342" y="21200"/>
              <wp:lineTo x="17764" y="19600"/>
              <wp:lineTo x="21398" y="15600"/>
              <wp:lineTo x="21398" y="5600"/>
              <wp:lineTo x="17361" y="1600"/>
              <wp:lineTo x="14535" y="0"/>
              <wp:lineTo x="7267" y="0"/>
            </wp:wrapPolygon>
          </wp:wrapTight>
          <wp:docPr id="17" name="Imagen 17" descr="C:\Users\sportak\Desktop\logoMAT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sportak\Desktop\logoMAT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E80220" w:rsidRPr="00304E4E">
      <w:trPr>
        <w:trHeight w:hRule="exact" w:val="720"/>
        <w:jc w:val="right"/>
      </w:trPr>
      <w:tc>
        <w:tcPr>
          <w:tcW w:w="2088" w:type="dxa"/>
          <w:vAlign w:val="bottom"/>
        </w:tcPr>
        <w:p w:rsidR="00E80220" w:rsidRDefault="00186920">
          <w:pPr>
            <w:pStyle w:val="Pgina"/>
          </w:pPr>
          <w: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-600075</wp:posOffset>
                </wp:positionV>
                <wp:extent cx="838200" cy="838200"/>
                <wp:effectExtent l="0" t="0" r="0" b="0"/>
                <wp:wrapNone/>
                <wp:docPr id="18" name="Imagen 18" descr="C:\Users\sportak\Desktop\logoMAT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C:\Users\sportak\Desktop\logoMATH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8" w:type="dxa"/>
          <w:vAlign w:val="bottom"/>
        </w:tcPr>
        <w:p w:rsidR="00E80220" w:rsidRDefault="00E80220"/>
      </w:tc>
      <w:tc>
        <w:tcPr>
          <w:tcW w:w="8424" w:type="dxa"/>
          <w:vAlign w:val="bottom"/>
        </w:tcPr>
        <w:p w:rsidR="00E80220" w:rsidRPr="000E530B" w:rsidRDefault="00304E4E">
          <w:pPr>
            <w:pStyle w:val="Encabezadodeinformacin"/>
            <w:rPr>
              <w:lang w:val="nb-NO"/>
            </w:rPr>
          </w:pPr>
          <w:r>
            <w:rPr>
              <w:lang w:val="nb-NO"/>
            </w:rPr>
            <w:t>Proyecto DAM MATH</w:t>
          </w:r>
        </w:p>
      </w:tc>
    </w:tr>
    <w:tr w:rsidR="00E80220" w:rsidRPr="00304E4E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80220" w:rsidRPr="000E530B" w:rsidRDefault="00E80220">
          <w:pPr>
            <w:rPr>
              <w:sz w:val="10"/>
              <w:lang w:val="nb-NO"/>
            </w:rPr>
          </w:pPr>
        </w:p>
      </w:tc>
      <w:tc>
        <w:tcPr>
          <w:tcW w:w="288" w:type="dxa"/>
        </w:tcPr>
        <w:p w:rsidR="00E80220" w:rsidRPr="000E530B" w:rsidRDefault="00E80220">
          <w:pPr>
            <w:rPr>
              <w:sz w:val="10"/>
              <w:lang w:val="nb-NO"/>
            </w:rPr>
          </w:pPr>
        </w:p>
      </w:tc>
      <w:tc>
        <w:tcPr>
          <w:tcW w:w="8424" w:type="dxa"/>
          <w:shd w:val="clear" w:color="auto" w:fill="000000" w:themeFill="text1"/>
        </w:tcPr>
        <w:p w:rsidR="00E80220" w:rsidRPr="000E530B" w:rsidRDefault="00E80220">
          <w:pPr>
            <w:rPr>
              <w:sz w:val="10"/>
              <w:lang w:val="nb-NO"/>
            </w:rPr>
          </w:pPr>
        </w:p>
      </w:tc>
    </w:tr>
  </w:tbl>
  <w:p w:rsidR="00E80220" w:rsidRPr="000E530B" w:rsidRDefault="00E80220">
    <w:pPr>
      <w:rPr>
        <w:lang w:val="nb-N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10275BEC"/>
    <w:multiLevelType w:val="hybridMultilevel"/>
    <w:tmpl w:val="5F2CB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476E9"/>
    <w:multiLevelType w:val="multilevel"/>
    <w:tmpl w:val="3FCCF7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7F6A45"/>
    <w:multiLevelType w:val="multilevel"/>
    <w:tmpl w:val="0436C7FE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connmeros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connmeros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connmeros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connme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4E"/>
    <w:rsid w:val="00062E7C"/>
    <w:rsid w:val="00094C9E"/>
    <w:rsid w:val="000E530B"/>
    <w:rsid w:val="00186920"/>
    <w:rsid w:val="002067B7"/>
    <w:rsid w:val="00245E1E"/>
    <w:rsid w:val="002C038B"/>
    <w:rsid w:val="00304E4E"/>
    <w:rsid w:val="0034307E"/>
    <w:rsid w:val="003E135D"/>
    <w:rsid w:val="0041674D"/>
    <w:rsid w:val="0045082A"/>
    <w:rsid w:val="0048286D"/>
    <w:rsid w:val="005060E6"/>
    <w:rsid w:val="005361E9"/>
    <w:rsid w:val="005975BB"/>
    <w:rsid w:val="005B36B9"/>
    <w:rsid w:val="00604525"/>
    <w:rsid w:val="006D46DC"/>
    <w:rsid w:val="006E3B80"/>
    <w:rsid w:val="0071750B"/>
    <w:rsid w:val="00794A85"/>
    <w:rsid w:val="00933652"/>
    <w:rsid w:val="00A42A83"/>
    <w:rsid w:val="00AD7A79"/>
    <w:rsid w:val="00AE5B38"/>
    <w:rsid w:val="00B1507F"/>
    <w:rsid w:val="00B73020"/>
    <w:rsid w:val="00D5672C"/>
    <w:rsid w:val="00D73123"/>
    <w:rsid w:val="00D75772"/>
    <w:rsid w:val="00E420D8"/>
    <w:rsid w:val="00E80220"/>
    <w:rsid w:val="00EA1B03"/>
    <w:rsid w:val="00EC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6348BA"/>
  <w15:docId w15:val="{3C262D5B-4F88-48DE-9A45-BCD64EE3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EF4623" w:themeColor="accent1"/>
    </w:rPr>
  </w:style>
  <w:style w:type="paragraph" w:styleId="Subttulo">
    <w:name w:val="Subtitle"/>
    <w:basedOn w:val="Normal"/>
    <w:next w:val="Normal"/>
    <w:link w:val="Subttulo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qFormat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04040" w:themeColor="text1" w:themeTint="BF"/>
      <w:sz w:val="20"/>
    </w:rPr>
  </w:style>
  <w:style w:type="table" w:styleId="Tablaconcuadrcula">
    <w:name w:val="Table Grid"/>
    <w:basedOn w:val="Tab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Encabezadodeinformacin">
    <w:name w:val="Encabezado de información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tulo">
    <w:name w:val="Title"/>
    <w:basedOn w:val="Normal"/>
    <w:next w:val="Normal"/>
    <w:link w:val="Ttulo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Descripcinbreve">
    <w:name w:val="Descripción brev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Sinespaciado">
    <w:name w:val="No Spacing"/>
    <w:link w:val="SinespaciadoCar"/>
    <w:uiPriority w:val="1"/>
    <w:unhideWhenUsed/>
    <w:qFormat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5F5F5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tuloTDC">
    <w:name w:val="TOC Heading"/>
    <w:basedOn w:val="Ttulo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">
    <w:name w:val="Quote"/>
    <w:basedOn w:val="Normal"/>
    <w:next w:val="Normal"/>
    <w:link w:val="CitaC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Car">
    <w:name w:val="Cita Car"/>
    <w:basedOn w:val="Fuentedeprrafopredeter"/>
    <w:link w:val="Cita"/>
    <w:uiPriority w:val="1"/>
    <w:rPr>
      <w:i/>
      <w:iCs/>
      <w:color w:val="EF4623" w:themeColor="accent1"/>
      <w:kern w:val="20"/>
      <w:sz w:val="24"/>
    </w:rPr>
  </w:style>
  <w:style w:type="paragraph" w:styleId="Firma">
    <w:name w:val="Signature"/>
    <w:basedOn w:val="Normal"/>
    <w:link w:val="Firma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FirmaCar">
    <w:name w:val="Firma Car"/>
    <w:basedOn w:val="Fuentedeprrafopredeter"/>
    <w:link w:val="Firma"/>
    <w:uiPriority w:val="9"/>
    <w:rPr>
      <w:color w:val="595959" w:themeColor="text1" w:themeTint="A6"/>
      <w:kern w:val="20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aconnme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afinanciera">
    <w:name w:val="Tabla financiera"/>
    <w:basedOn w:val="Tab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esdeltextodelatabla">
    <w:name w:val="Decimales del texto de la tab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elatabla">
    <w:name w:val="Texto de la tabla"/>
    <w:basedOn w:val="Normal"/>
    <w:uiPriority w:val="1"/>
    <w:qFormat/>
    <w:pPr>
      <w:spacing w:before="60" w:after="60" w:line="240" w:lineRule="auto"/>
    </w:pPr>
  </w:style>
  <w:style w:type="paragraph" w:customStyle="1" w:styleId="Organizacin">
    <w:name w:val="Organizació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220"/>
    </w:pPr>
    <w:rPr>
      <w:rFonts w:eastAsiaTheme="minorEastAsia"/>
      <w:color w:val="auto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440"/>
    </w:pPr>
    <w:rPr>
      <w:rFonts w:eastAsiaTheme="minorEastAsia"/>
      <w:color w:val="auto"/>
      <w:sz w:val="22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304E4E"/>
    <w:rPr>
      <w:color w:val="919191" w:themeColor="followedHyperlink"/>
      <w:u w:val="single"/>
    </w:rPr>
  </w:style>
  <w:style w:type="paragraph" w:customStyle="1" w:styleId="Standard">
    <w:name w:val="Standard"/>
    <w:rsid w:val="00E420D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color w:val="auto"/>
      <w:kern w:val="3"/>
      <w:sz w:val="24"/>
      <w:szCs w:val="24"/>
      <w:lang w:val="ca-ES" w:eastAsia="zh-CN" w:bidi="hi-IN"/>
    </w:rPr>
  </w:style>
  <w:style w:type="paragraph" w:styleId="Prrafodelista">
    <w:name w:val="List Paragraph"/>
    <w:basedOn w:val="Normal"/>
    <w:uiPriority w:val="34"/>
    <w:qFormat/>
    <w:rsid w:val="009336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3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character" w:customStyle="1" w:styleId="code-file-b">
    <w:name w:val="code-file-b"/>
    <w:basedOn w:val="Fuentedeprrafopredeter"/>
    <w:rsid w:val="00933652"/>
  </w:style>
  <w:style w:type="character" w:customStyle="1" w:styleId="code-file">
    <w:name w:val="code-file"/>
    <w:basedOn w:val="Fuentedeprrafopredeter"/>
    <w:rsid w:val="00933652"/>
  </w:style>
  <w:style w:type="character" w:styleId="Mencinsinresolver">
    <w:name w:val="Unresolved Mention"/>
    <w:basedOn w:val="Fuentedeprrafopredeter"/>
    <w:uiPriority w:val="99"/>
    <w:semiHidden/>
    <w:unhideWhenUsed/>
    <w:rsid w:val="009336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3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image" Target="media/image5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hyperlink" Target="http://book2s.com/java/jar/i/itextpdf/download-itextpdf-5.5.1.jar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image" Target="media/image1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ortak\AppData\Roaming\Microsoft\Templates\Informe%20anual%20rojinegro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CF204F-A4AE-4C27-A499-A84CC462CB14}" type="doc">
      <dgm:prSet loTypeId="NewsLayout3_4/15/2011 5:17:28 PM#15" loCatId="list" qsTypeId="urn:microsoft.com/office/officeart/2005/8/quickstyle/simple1" qsCatId="simple" csTypeId="urn:microsoft.com/office/officeart/2005/8/colors/accent0_3" csCatId="mainScheme" phldr="1"/>
      <dgm:spPr/>
    </dgm:pt>
    <dgm:pt modelId="{676DE0A4-046E-4C76-A131-D2C54B5B49EE}">
      <dgm:prSet phldrT="[Type caption here]"/>
      <dgm:spPr/>
      <dgm:t>
        <a:bodyPr/>
        <a:lstStyle/>
        <a:p>
          <a:r>
            <a:rPr lang="en-US"/>
            <a:t>Algunos ficheros fueron omitidos, como los ficheros de invitados.csv o empleados.csv. Mas que nada para evitar ocupar mucho espacio.</a:t>
          </a:r>
        </a:p>
        <a:p>
          <a:r>
            <a:rPr lang="en-US"/>
            <a:t>Tampoco se muestran las carpetas necesarias para la carga.</a:t>
          </a:r>
        </a:p>
      </dgm:t>
      <dgm:extLst>
        <a:ext uri="{E40237B7-FDA0-4F09-8148-C483321AD2D9}">
          <dgm14:cNvPr xmlns:dgm14="http://schemas.microsoft.com/office/drawing/2010/diagram" id="0" name="" descr="Businessman"/>
        </a:ext>
      </dgm:extLst>
    </dgm:pt>
    <dgm:pt modelId="{5EC7E623-C3B4-42D5-8123-C2E9DBD3C94C}" type="sibTrans" cxnId="{5D02098C-2ECC-47C0-8660-70B6EFC53A9D}">
      <dgm:prSet/>
      <dgm:spPr/>
      <dgm:t>
        <a:bodyPr/>
        <a:lstStyle/>
        <a:p>
          <a:endParaRPr lang="en-US"/>
        </a:p>
      </dgm:t>
    </dgm:pt>
    <dgm:pt modelId="{B8645396-0E9C-461A-A4EE-C11738A34FC0}" type="parTrans" cxnId="{5D02098C-2ECC-47C0-8660-70B6EFC53A9D}">
      <dgm:prSet/>
      <dgm:spPr/>
      <dgm:t>
        <a:bodyPr/>
        <a:lstStyle/>
        <a:p>
          <a:endParaRPr lang="en-US"/>
        </a:p>
      </dgm:t>
    </dgm:pt>
    <dgm:pt modelId="{ED07D604-A1FA-45C2-83E8-46304F4E23CF}" type="pres">
      <dgm:prSet presAssocID="{A1CF204F-A4AE-4C27-A499-A84CC462CB14}" presName="Name0" presStyleCnt="0"/>
      <dgm:spPr/>
    </dgm:pt>
    <dgm:pt modelId="{60DFF8CA-6103-4981-914D-3C38802974B5}" type="pres">
      <dgm:prSet presAssocID="{A1CF204F-A4AE-4C27-A499-A84CC462CB14}" presName="rect1" presStyleLbl="node0" presStyleIdx="0" presStyleCnt="1" custScaleX="100000" custScaleY="144559" custLinFactNeighborY="20405"/>
      <dgm:spPr/>
    </dgm:pt>
    <dgm:pt modelId="{555CF3B6-8260-41B2-8A09-5EFEF9CB6167}" type="pres">
      <dgm:prSet presAssocID="{676DE0A4-046E-4C76-A131-D2C54B5B49EE}" presName="rect2" presStyleLbl="fgImgPlace1" presStyleIdx="0" presStyleCnt="1" custScaleX="100000" custScaleY="109882" custLinFactNeighborY="-5994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</dgm:ptLst>
  <dgm:cxnLst>
    <dgm:cxn modelId="{4CBA4706-6D75-4FD3-9AA8-679459D2463D}" type="presOf" srcId="{A1CF204F-A4AE-4C27-A499-A84CC462CB14}" destId="{ED07D604-A1FA-45C2-83E8-46304F4E23CF}" srcOrd="0" destOrd="0" presId="NewsLayout3_4/15/2011 5:17:28 PM#15"/>
    <dgm:cxn modelId="{6D5E1917-6BD3-4C61-BF06-C8E484B065E2}" type="presOf" srcId="{676DE0A4-046E-4C76-A131-D2C54B5B49EE}" destId="{60DFF8CA-6103-4981-914D-3C38802974B5}" srcOrd="0" destOrd="0" presId="NewsLayout3_4/15/2011 5:17:28 PM#15"/>
    <dgm:cxn modelId="{5D02098C-2ECC-47C0-8660-70B6EFC53A9D}" srcId="{A1CF204F-A4AE-4C27-A499-A84CC462CB14}" destId="{676DE0A4-046E-4C76-A131-D2C54B5B49EE}" srcOrd="0" destOrd="0" parTransId="{B8645396-0E9C-461A-A4EE-C11738A34FC0}" sibTransId="{5EC7E623-C3B4-42D5-8123-C2E9DBD3C94C}"/>
    <dgm:cxn modelId="{DF4B9E7C-86F0-41EC-B93C-9BEF1BE0ED1C}" type="presParOf" srcId="{ED07D604-A1FA-45C2-83E8-46304F4E23CF}" destId="{60DFF8CA-6103-4981-914D-3C38802974B5}" srcOrd="0" destOrd="0" presId="NewsLayout3_4/15/2011 5:17:28 PM#15"/>
    <dgm:cxn modelId="{AD8AFFE7-70B5-4DEF-BC2E-B752DFD85A98}" type="presParOf" srcId="{ED07D604-A1FA-45C2-83E8-46304F4E23CF}" destId="{555CF3B6-8260-41B2-8A09-5EFEF9CB6167}" srcOrd="1" destOrd="0" presId="NewsLayout3_4/15/2011 5:17:28 PM#1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DFF8CA-6103-4981-914D-3C38802974B5}">
      <dsp:nvSpPr>
        <dsp:cNvPr id="0" name=""/>
        <dsp:cNvSpPr/>
      </dsp:nvSpPr>
      <dsp:spPr>
        <a:xfrm>
          <a:off x="0" y="5598429"/>
          <a:ext cx="1234440" cy="1833346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Algunos ficheros fueron omitidos, como los ficheros de invitados.csv o empleados.csv. Mas que nada para evitar ocupar mucho espacio.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Tampoco se muestran las carpetas necesarias para la carga.</a:t>
          </a:r>
        </a:p>
      </dsp:txBody>
      <dsp:txXfrm>
        <a:off x="0" y="5598429"/>
        <a:ext cx="1234440" cy="1833346"/>
      </dsp:txXfrm>
    </dsp:sp>
    <dsp:sp modelId="{555CF3B6-8260-41B2-8A09-5EFEF9CB6167}">
      <dsp:nvSpPr>
        <dsp:cNvPr id="0" name=""/>
        <dsp:cNvSpPr/>
      </dsp:nvSpPr>
      <dsp:spPr>
        <a:xfrm>
          <a:off x="0" y="0"/>
          <a:ext cx="1234440" cy="5425709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NewsLayout3_4/15/2011 5:17:28 PM#15">
  <dgm:title val="Barra lateral de la foto"/>
  <dgm:desc val="Imagen estrecha encima del título"/>
  <dgm:catLst>
    <dgm:cat type="list" pri="500"/>
  </dgm:catLst>
  <dgm:samp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clrData>
  <dgm:layoutNode name="Name0">
    <dgm:alg type="composite">
      <dgm:param type="ar" val="0.1936"/>
    </dgm:alg>
    <dgm:shape xmlns:r="http://schemas.openxmlformats.org/officeDocument/2006/relationships" r:blip="">
      <dgm:adjLst/>
    </dgm:shape>
    <dgm:constrLst>
      <dgm:constr type="primFontSz" for="des" ptType="node" op="equ" val="9"/>
      <dgm:constr type="l" for="ch" forName="rect1" refType="w" fact="0"/>
      <dgm:constr type="t" for="ch" forName="rect1" refType="h" fact="0.8011"/>
      <dgm:constr type="w" for="ch" forName="rect1" refType="w"/>
      <dgm:constr type="h" for="ch" forName="rect1" refType="h" fact="0.1989"/>
      <dgm:constr type="l" for="ch" forName="rect2" refType="w" fact="0"/>
      <dgm:constr type="t" for="ch" forName="rect2" refType="h" fact="0"/>
      <dgm:constr type="w" for="ch" forName="rect2" refType="w"/>
      <dgm:constr type="h" for="ch" forName="rect2" refType="h" fact="0.7744"/>
    </dgm:constrLst>
    <dgm:layoutNode name="rect1" styleLbl="node0">
      <dgm:alg type="tx">
        <dgm:param type="parTxLTRAlign" val="l"/>
        <dgm:param type="txAnchorVert" val="t"/>
      </dgm:alg>
      <dgm:shape xmlns:r="http://schemas.openxmlformats.org/officeDocument/2006/relationships" type="rect" r:blip="">
        <dgm:adjLst/>
      </dgm:shape>
      <dgm:presOf axis="ch self" ptType="node node" st="1 1" cnt="1 0"/>
      <dgm:constrLst>
        <dgm:constr type="lMarg" refType="primFontSz"/>
        <dgm:constr type="rMarg" refType="primFontSz"/>
        <dgm:constr type="tMarg" refType="primFontSz"/>
        <dgm:constr type="bMarg" refType="primFontSz"/>
      </dgm:constrLst>
      <dgm:ruleLst>
        <dgm:rule type="primFontSz" val="9" fact="NaN" max="NaN"/>
      </dgm:ruleLst>
    </dgm:layoutNode>
    <dgm:forEach name="Name1" axis="ch self" ptType="node node" st="1 1" cnt="1 1">
      <dgm:layoutNode name="rect2" styleLbl="fgImgPlace1">
        <dgm:alg type="sp"/>
        <dgm:shape xmlns:r="http://schemas.openxmlformats.org/officeDocument/2006/relationships" type="rect" r:blip="" blipPhldr="1">
          <dgm:adjLst/>
        </dgm:shape>
        <dgm:presOf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E1FAA17EBF496ABD74215625ACC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A749D-D1D6-4EA5-BA51-8283E7280018}"/>
      </w:docPartPr>
      <w:docPartBody>
        <w:p w:rsidR="00CF3D26" w:rsidRDefault="00FA28CF">
          <w:pPr>
            <w:pStyle w:val="F9E1FAA17EBF496ABD74215625ACCA3F"/>
          </w:pPr>
          <w:r w:rsidRPr="00D5672C">
            <w:rPr>
              <w:noProof/>
            </w:rPr>
            <w:t>[Fecha]</w:t>
          </w:r>
        </w:p>
      </w:docPartBody>
    </w:docPart>
    <w:docPart>
      <w:docPartPr>
        <w:name w:val="D2B50B4803A24609A3B2686DC215E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E743D-7698-49EB-B67A-42C8F117725B}"/>
      </w:docPartPr>
      <w:docPartBody>
        <w:p w:rsidR="00CF3D26" w:rsidRDefault="00FA28CF">
          <w:pPr>
            <w:pStyle w:val="D2B50B4803A24609A3B2686DC215EFA2"/>
          </w:pPr>
          <w:r w:rsidRPr="00D5672C">
            <w:rPr>
              <w:noProof/>
            </w:rPr>
            <w:t>Informe anual</w:t>
          </w:r>
        </w:p>
      </w:docPartBody>
    </w:docPart>
    <w:docPart>
      <w:docPartPr>
        <w:name w:val="14E45669973343408DE4EE29F5300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41A52-501E-4360-BCFB-7E51868857F3}"/>
      </w:docPartPr>
      <w:docPartBody>
        <w:p w:rsidR="00CF3D26" w:rsidRDefault="00FA28CF">
          <w:pPr>
            <w:pStyle w:val="14E45669973343408DE4EE29F5300F2A"/>
          </w:pPr>
          <w:r>
            <w:t>[</w:t>
          </w:r>
          <w:r w:rsidRPr="00D5672C">
            <w:rPr>
              <w:noProof/>
            </w:rPr>
            <w:t>Año</w:t>
          </w:r>
          <w:r>
            <w:t>]</w:t>
          </w:r>
        </w:p>
      </w:docPartBody>
    </w:docPart>
    <w:docPart>
      <w:docPartPr>
        <w:name w:val="1FD321C9E72C4B2EA3A856F9B72E5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377C9-A8F2-4B24-8A34-6183E5D274C2}"/>
      </w:docPartPr>
      <w:docPartBody>
        <w:p w:rsidR="00CF3D26" w:rsidRDefault="00FA28CF">
          <w:pPr>
            <w:pStyle w:val="1FD321C9E72C4B2EA3A856F9B72E522D"/>
          </w:pPr>
          <w:r w:rsidRPr="00D5672C">
            <w:rPr>
              <w:noProof/>
            </w:rPr>
            <w:t>[Agregue aquí una cita de un ejecutivo de la compañía o use este espacio para incluir un breve resumen del contenido del documento.]</w:t>
          </w:r>
        </w:p>
      </w:docPartBody>
    </w:docPart>
    <w:docPart>
      <w:docPartPr>
        <w:name w:val="B40C9E84C9C4452DBF11E6154F552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61D5C-2985-403F-A9CA-FECAA49FE204}"/>
      </w:docPartPr>
      <w:docPartBody>
        <w:p w:rsidR="00CF3D26" w:rsidRDefault="00463BDB" w:rsidP="00463BDB">
          <w:pPr>
            <w:pStyle w:val="B40C9E84C9C4452DBF11E6154F552CC7"/>
          </w:pPr>
          <w:r w:rsidRPr="00D5672C">
            <w:rPr>
              <w:noProof/>
            </w:rPr>
            <w:t>[Fecha]</w:t>
          </w:r>
        </w:p>
      </w:docPartBody>
    </w:docPart>
    <w:docPart>
      <w:docPartPr>
        <w:name w:val="CC646886C5CC4454B6F20BE4EC3AF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B7E6C-EBBD-4C15-B31A-08560D385A59}"/>
      </w:docPartPr>
      <w:docPartBody>
        <w:p w:rsidR="00000000" w:rsidRDefault="00CF3D26" w:rsidP="00CF3D26">
          <w:pPr>
            <w:pStyle w:val="CC646886C5CC4454B6F20BE4EC3AFF14"/>
          </w:pPr>
          <w:r w:rsidRPr="00D5672C">
            <w:rPr>
              <w:rStyle w:val="Textoennegrita"/>
              <w:noProof/>
            </w:rPr>
            <w:t>[Compañía]</w:t>
          </w:r>
        </w:p>
      </w:docPartBody>
    </w:docPart>
    <w:docPart>
      <w:docPartPr>
        <w:name w:val="E12C35C2E56446DDA0035A8EB6EB5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CA27A-2DC2-4DDE-BC84-50AF5E395751}"/>
      </w:docPartPr>
      <w:docPartBody>
        <w:p w:rsidR="00000000" w:rsidRDefault="00CF3D26" w:rsidP="00CF3D26">
          <w:pPr>
            <w:pStyle w:val="E12C35C2E56446DDA0035A8EB6EB5A94"/>
          </w:pPr>
          <w:r w:rsidRPr="00D5672C">
            <w:rPr>
              <w:noProof/>
            </w:rPr>
            <w:t>[Dirección, código postal, ciudad y provincia o estado]</w:t>
          </w:r>
        </w:p>
      </w:docPartBody>
    </w:docPart>
    <w:docPart>
      <w:docPartPr>
        <w:name w:val="A0196F8D9F524C809847AD9B60B4E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26D60-0ACD-4F12-A0EF-1F82135CC6F1}"/>
      </w:docPartPr>
      <w:docPartBody>
        <w:p w:rsidR="00000000" w:rsidRDefault="00CF3D26" w:rsidP="00CF3D26">
          <w:pPr>
            <w:pStyle w:val="A0196F8D9F524C809847AD9B60B4EB5C"/>
          </w:pPr>
          <w:r w:rsidRPr="00D5672C">
            <w:rPr>
              <w:noProof/>
            </w:rPr>
            <w:t>[Teléfono]</w:t>
          </w:r>
        </w:p>
      </w:docPartBody>
    </w:docPart>
    <w:docPart>
      <w:docPartPr>
        <w:name w:val="15BD0B1E7079483B97D112683CE56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21E1-B5C3-4F43-A5D9-37118C4A94D2}"/>
      </w:docPartPr>
      <w:docPartBody>
        <w:p w:rsidR="00000000" w:rsidRDefault="00CF3D26" w:rsidP="00CF3D26">
          <w:pPr>
            <w:pStyle w:val="15BD0B1E7079483B97D112683CE566AC"/>
          </w:pPr>
          <w:r w:rsidRPr="00D5672C">
            <w:rPr>
              <w:noProof/>
            </w:rPr>
            <w:t>[Fax]</w:t>
          </w:r>
        </w:p>
      </w:docPartBody>
    </w:docPart>
    <w:docPart>
      <w:docPartPr>
        <w:name w:val="C44AAD51B2AF42DFA52837B2FE1B8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2D983-ACB6-4D92-9261-F660D0C76E3B}"/>
      </w:docPartPr>
      <w:docPartBody>
        <w:p w:rsidR="00000000" w:rsidRDefault="00CF3D26" w:rsidP="00CF3D26">
          <w:pPr>
            <w:pStyle w:val="C44AAD51B2AF42DFA52837B2FE1B86C6"/>
          </w:pPr>
          <w:r w:rsidRPr="00D5672C">
            <w:rPr>
              <w:noProof/>
            </w:rPr>
            <w:t>[Sitio web]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DB"/>
    <w:rsid w:val="00463BDB"/>
    <w:rsid w:val="00BF3851"/>
    <w:rsid w:val="00CF3D26"/>
    <w:rsid w:val="00FA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73742FB159D4FE395ECAB2471D78654">
    <w:name w:val="673742FB159D4FE395ECAB2471D78654"/>
  </w:style>
  <w:style w:type="paragraph" w:customStyle="1" w:styleId="846C500C7AE44659856E15F449BCE02E">
    <w:name w:val="846C500C7AE44659856E15F449BCE02E"/>
  </w:style>
  <w:style w:type="paragraph" w:customStyle="1" w:styleId="2AB0BE8AF1164D228315AB26C028EEA9">
    <w:name w:val="2AB0BE8AF1164D228315AB26C028EEA9"/>
  </w:style>
  <w:style w:type="paragraph" w:customStyle="1" w:styleId="AAB872F1E46042B2BF4F890CD033B8A7">
    <w:name w:val="AAB872F1E46042B2BF4F890CD033B8A7"/>
  </w:style>
  <w:style w:type="paragraph" w:customStyle="1" w:styleId="CB89E4EE83DF43DCB4516F68F367F8DC">
    <w:name w:val="CB89E4EE83DF43DCB4516F68F367F8DC"/>
  </w:style>
  <w:style w:type="paragraph" w:customStyle="1" w:styleId="21B9F97FBD60466EA2E89D32690BAB03">
    <w:name w:val="21B9F97FBD60466EA2E89D32690BAB03"/>
  </w:style>
  <w:style w:type="paragraph" w:customStyle="1" w:styleId="F9E1FAA17EBF496ABD74215625ACCA3F">
    <w:name w:val="F9E1FAA17EBF496ABD74215625ACCA3F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96BCEB4134254CC6A605804269DA20E6">
    <w:name w:val="96BCEB4134254CC6A605804269DA20E6"/>
  </w:style>
  <w:style w:type="paragraph" w:customStyle="1" w:styleId="187278CD4A294A11A5333418862FD38E">
    <w:name w:val="187278CD4A294A11A5333418862FD38E"/>
  </w:style>
  <w:style w:type="paragraph" w:customStyle="1" w:styleId="E96CF346A2AC48BBB37472169AF70631">
    <w:name w:val="E96CF346A2AC48BBB37472169AF70631"/>
  </w:style>
  <w:style w:type="paragraph" w:customStyle="1" w:styleId="4647F0A0522E48A49465AA8344C1A94B">
    <w:name w:val="4647F0A0522E48A49465AA8344C1A94B"/>
  </w:style>
  <w:style w:type="paragraph" w:customStyle="1" w:styleId="A422CB0E10E741C69C27C437603B66AD">
    <w:name w:val="A422CB0E10E741C69C27C437603B66AD"/>
  </w:style>
  <w:style w:type="paragraph" w:customStyle="1" w:styleId="35E66FE39932408EB226560022285F5D">
    <w:name w:val="35E66FE39932408EB226560022285F5D"/>
  </w:style>
  <w:style w:type="paragraph" w:customStyle="1" w:styleId="DFF1AA8C8A5F44489C63A0E9F64408D7">
    <w:name w:val="DFF1AA8C8A5F44489C63A0E9F64408D7"/>
  </w:style>
  <w:style w:type="paragraph" w:customStyle="1" w:styleId="0028F7DB5E58415B92BA5F8583DECFB5">
    <w:name w:val="0028F7DB5E58415B92BA5F8583DECFB5"/>
  </w:style>
  <w:style w:type="character" w:styleId="Textoennegrita">
    <w:name w:val="Strong"/>
    <w:basedOn w:val="Fuentedeprrafopredeter"/>
    <w:uiPriority w:val="10"/>
    <w:qFormat/>
    <w:rsid w:val="00CF3D26"/>
    <w:rPr>
      <w:b/>
      <w:bCs/>
    </w:rPr>
  </w:style>
  <w:style w:type="paragraph" w:customStyle="1" w:styleId="B9C1D371E5CB43D882230CD34FB86F99">
    <w:name w:val="B9C1D371E5CB43D882230CD34FB86F99"/>
  </w:style>
  <w:style w:type="paragraph" w:customStyle="1" w:styleId="D4431911F8FA463E8B8DA80D12673A3C">
    <w:name w:val="D4431911F8FA463E8B8DA80D12673A3C"/>
  </w:style>
  <w:style w:type="paragraph" w:customStyle="1" w:styleId="205659B8E2534FA3B3B0FF84E2F5B03A">
    <w:name w:val="205659B8E2534FA3B3B0FF84E2F5B03A"/>
  </w:style>
  <w:style w:type="paragraph" w:customStyle="1" w:styleId="090B746809D742129BD5E768CE9CFE90">
    <w:name w:val="090B746809D742129BD5E768CE9CFE90"/>
  </w:style>
  <w:style w:type="paragraph" w:customStyle="1" w:styleId="476C01B220354543808B29F693A56519">
    <w:name w:val="476C01B220354543808B29F693A56519"/>
  </w:style>
  <w:style w:type="paragraph" w:customStyle="1" w:styleId="CE17BA5CEAD54CFF88FA9F4A008F1A6E">
    <w:name w:val="CE17BA5CEAD54CFF88FA9F4A008F1A6E"/>
  </w:style>
  <w:style w:type="paragraph" w:customStyle="1" w:styleId="6F78A8D3E9A14FE58A1AA22E17B9DB0F">
    <w:name w:val="6F78A8D3E9A14FE58A1AA22E17B9DB0F"/>
  </w:style>
  <w:style w:type="paragraph" w:customStyle="1" w:styleId="973CF3B5417741028289F637650BA0D9">
    <w:name w:val="973CF3B5417741028289F637650BA0D9"/>
  </w:style>
  <w:style w:type="paragraph" w:customStyle="1" w:styleId="D2B50B4803A24609A3B2686DC215EFA2">
    <w:name w:val="D2B50B4803A24609A3B2686DC215EFA2"/>
  </w:style>
  <w:style w:type="paragraph" w:customStyle="1" w:styleId="14E45669973343408DE4EE29F5300F2A">
    <w:name w:val="14E45669973343408DE4EE29F5300F2A"/>
  </w:style>
  <w:style w:type="paragraph" w:customStyle="1" w:styleId="1FD321C9E72C4B2EA3A856F9B72E522D">
    <w:name w:val="1FD321C9E72C4B2EA3A856F9B72E522D"/>
  </w:style>
  <w:style w:type="paragraph" w:customStyle="1" w:styleId="B40C9E84C9C4452DBF11E6154F552CC7">
    <w:name w:val="B40C9E84C9C4452DBF11E6154F552CC7"/>
    <w:rsid w:val="00463BDB"/>
  </w:style>
  <w:style w:type="paragraph" w:customStyle="1" w:styleId="CC646886C5CC4454B6F20BE4EC3AFF14">
    <w:name w:val="CC646886C5CC4454B6F20BE4EC3AFF14"/>
    <w:rsid w:val="00CF3D26"/>
  </w:style>
  <w:style w:type="paragraph" w:customStyle="1" w:styleId="E12C35C2E56446DDA0035A8EB6EB5A94">
    <w:name w:val="E12C35C2E56446DDA0035A8EB6EB5A94"/>
    <w:rsid w:val="00CF3D26"/>
  </w:style>
  <w:style w:type="paragraph" w:customStyle="1" w:styleId="A0196F8D9F524C809847AD9B60B4EB5C">
    <w:name w:val="A0196F8D9F524C809847AD9B60B4EB5C"/>
    <w:rsid w:val="00CF3D26"/>
  </w:style>
  <w:style w:type="paragraph" w:customStyle="1" w:styleId="15BD0B1E7079483B97D112683CE566AC">
    <w:name w:val="15BD0B1E7079483B97D112683CE566AC"/>
    <w:rsid w:val="00CF3D26"/>
  </w:style>
  <w:style w:type="paragraph" w:customStyle="1" w:styleId="C44AAD51B2AF42DFA52837B2FE1B86C6">
    <w:name w:val="C44AAD51B2AF42DFA52837B2FE1B86C6"/>
    <w:rsid w:val="00CF3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</PublishDate>
  <Abstract>Miembros:                                                                                Tihomir Stoychev,Marcos Torres,Herve Alliaume,Josh Joshué, Andreu Furió</Abstract>
  <CompanyAddress>C. Mestre Serrano 4 3 9
Alcudia de Crespins 46690</CompanyAddress>
  <CompanyPhone>603680594</CompanyPhone>
  <CompanyFax>603680595</CompanyFax>
  <CompanyEmail>Tihomir_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88E3CC-6BFC-4E7C-8F7E-5968F9BFCA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08B692-3D93-47A2-AA49-0FF551028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rojinegro.dotx</Template>
  <TotalTime>54</TotalTime>
  <Pages>1</Pages>
  <Words>701</Words>
  <Characters>3858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Final project DAM-1</vt:lpstr>
      <vt:lpstr/>
    </vt:vector>
  </TitlesOfParts>
  <Company>MATH Tienda de informatica y reparaciones.</Company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DAM-1</dc:title>
  <dc:creator>sportak</dc:creator>
  <cp:keywords/>
  <cp:lastModifiedBy>sportak</cp:lastModifiedBy>
  <cp:revision>3</cp:revision>
  <dcterms:created xsi:type="dcterms:W3CDTF">2018-06-06T19:27:00Z</dcterms:created>
  <dcterms:modified xsi:type="dcterms:W3CDTF">2018-06-14T07:01:00Z</dcterms:modified>
  <cp:contentStatus>http://ieslluissimarro.org/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